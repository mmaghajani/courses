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388415555"/>
        <w:docPartObj>
          <w:docPartGallery w:val="Cover Pages"/>
          <w:docPartUnique/>
        </w:docPartObj>
      </w:sdtPr>
      <w:sdtEndPr/>
      <w:sdtContent>
        <w:p w:rsidR="00C63F16" w:rsidRDefault="00DC4C88" w:rsidP="005E7E95">
          <w:pPr>
            <w:pStyle w:val="Logo"/>
            <w:jc w:val="right"/>
          </w:pPr>
          <w:sdt>
            <w:sdtPr>
              <w:rPr>
                <w:rtl/>
              </w:rPr>
              <w:alias w:val="Click icon at right to replace logo"/>
              <w:tag w:val="Click icon at right to replace logo"/>
              <w:id w:val="-2090688503"/>
              <w:picture/>
            </w:sdtPr>
            <w:sdtEndPr/>
            <w:sdtContent>
              <w:r w:rsidR="00937BE4">
                <w:rPr>
                  <w:noProof/>
                  <w:lang w:eastAsia="en-US"/>
                </w:rPr>
                <w:drawing>
                  <wp:inline distT="0" distB="0" distL="0" distR="0">
                    <wp:extent cx="895722" cy="895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895722" cy="895722"/>
                            </a:xfrm>
                            <a:prstGeom prst="rect">
                              <a:avLst/>
                            </a:prstGeom>
                            <a:noFill/>
                            <a:ln>
                              <a:noFill/>
                            </a:ln>
                          </pic:spPr>
                        </pic:pic>
                      </a:graphicData>
                    </a:graphic>
                  </wp:inline>
                </w:drawing>
              </w:r>
            </w:sdtContent>
          </w:sdt>
          <w:r w:rsidR="00937BE4">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225F76">
                                  <w:sdt>
                                    <w:sdtPr>
                                      <w:alias w:val="Address"/>
                                      <w:tag w:val=""/>
                                      <w:id w:val="-640814801"/>
                                      <w:placeholder>
                                        <w:docPart w:val="EC402FF12B7442C187A2E51F627A314E"/>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225F76" w:rsidRDefault="00225F76" w:rsidP="0040565E">
                                          <w:pPr>
                                            <w:pStyle w:val="ContactInfo"/>
                                          </w:pPr>
                                          <w:r>
                                            <w:rPr>
                                              <w:rFonts w:hint="cs"/>
                                              <w:rtl/>
                                            </w:rPr>
                                            <w:t>تهران ، خیابان ولیعصر</w:t>
                                          </w:r>
                                          <w:r>
                                            <w:rPr>
                                              <w:rtl/>
                                            </w:rPr>
                                            <w:br/>
                                          </w:r>
                                          <w:r>
                                            <w:rPr>
                                              <w:rFonts w:hint="cs"/>
                                              <w:rtl/>
                                            </w:rPr>
                                            <w:t>دانشگاه صنعتی امیرکبیر</w:t>
                                          </w:r>
                                        </w:p>
                                      </w:tc>
                                    </w:sdtContent>
                                  </w:sdt>
                                  <w:tc>
                                    <w:tcPr>
                                      <w:tcW w:w="252" w:type="pct"/>
                                    </w:tcPr>
                                    <w:p w:rsidR="00225F76" w:rsidRDefault="00225F76">
                                      <w:pPr>
                                        <w:pStyle w:val="ContactInfo"/>
                                      </w:pPr>
                                    </w:p>
                                  </w:tc>
                                  <w:tc>
                                    <w:tcPr>
                                      <w:tcW w:w="1501" w:type="pct"/>
                                    </w:tcPr>
                                    <w:p w:rsidR="00225F76" w:rsidRDefault="00225F76">
                                      <w:pPr>
                                        <w:pStyle w:val="ContactInfo"/>
                                        <w:jc w:val="center"/>
                                      </w:pPr>
                                    </w:p>
                                  </w:tc>
                                  <w:tc>
                                    <w:tcPr>
                                      <w:tcW w:w="252" w:type="pct"/>
                                    </w:tcPr>
                                    <w:p w:rsidR="00225F76" w:rsidRDefault="00225F76">
                                      <w:pPr>
                                        <w:pStyle w:val="ContactInfo"/>
                                      </w:pPr>
                                    </w:p>
                                  </w:tc>
                                  <w:tc>
                                    <w:tcPr>
                                      <w:tcW w:w="1500" w:type="pct"/>
                                    </w:tcPr>
                                    <w:sdt>
                                      <w:sdtPr>
                                        <w:alias w:val="Email"/>
                                        <w:tag w:val=""/>
                                        <w:id w:val="-1029019786"/>
                                        <w:placeholder>
                                          <w:docPart w:val="5AFA9A9CC9A54EFEB588BFCF7A649651"/>
                                        </w:placeholder>
                                        <w:showingPlcHdr/>
                                        <w:dataBinding w:prefixMappings="xmlns:ns0='http://schemas.microsoft.com/office/2006/coverPageProps' " w:xpath="/ns0:CoverPageProperties[1]/ns0:CompanyEmail[1]" w:storeItemID="{55AF091B-3C7A-41E3-B477-F2FDAA23CFDA}"/>
                                        <w15:appearance w15:val="hidden"/>
                                        <w:text/>
                                      </w:sdtPr>
                                      <w:sdtEndPr/>
                                      <w:sdtContent>
                                        <w:p w:rsidR="00225F76" w:rsidRDefault="00225F76" w:rsidP="0040565E">
                                          <w:pPr>
                                            <w:pStyle w:val="ContactInfo"/>
                                            <w:jc w:val="right"/>
                                          </w:pPr>
                                          <w:r>
                                            <w:t>[Email]</w:t>
                                          </w:r>
                                        </w:p>
                                      </w:sdtContent>
                                    </w:sdt>
                                    <w:p w:rsidR="00225F76" w:rsidRDefault="00DC4C88">
                                      <w:pPr>
                                        <w:pStyle w:val="ContactInfo"/>
                                        <w:jc w:val="right"/>
                                      </w:pPr>
                                      <w:sdt>
                                        <w:sdtPr>
                                          <w:alias w:val="Web address"/>
                                          <w:tag w:val=""/>
                                          <w:id w:val="2128656978"/>
                                          <w:placeholder>
                                            <w:docPart w:val="1C8D45DE637940249DA1C541628EB3AC"/>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225F76" w:rsidRPr="0040565E">
                                            <w:t>https://dongap.com/</w:t>
                                          </w:r>
                                        </w:sdtContent>
                                      </w:sdt>
                                    </w:p>
                                  </w:tc>
                                </w:tr>
                              </w:tbl>
                              <w:p w:rsidR="00225F76" w:rsidRDefault="00225F76">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225F76">
                            <w:sdt>
                              <w:sdtPr>
                                <w:alias w:val="Address"/>
                                <w:tag w:val=""/>
                                <w:id w:val="-640814801"/>
                                <w:placeholder>
                                  <w:docPart w:val="EC402FF12B7442C187A2E51F627A314E"/>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225F76" w:rsidRDefault="00225F76" w:rsidP="0040565E">
                                    <w:pPr>
                                      <w:pStyle w:val="ContactInfo"/>
                                    </w:pPr>
                                    <w:r>
                                      <w:rPr>
                                        <w:rFonts w:hint="cs"/>
                                        <w:rtl/>
                                      </w:rPr>
                                      <w:t>تهران ، خیابان ولیعصر</w:t>
                                    </w:r>
                                    <w:r>
                                      <w:rPr>
                                        <w:rtl/>
                                      </w:rPr>
                                      <w:br/>
                                    </w:r>
                                    <w:r>
                                      <w:rPr>
                                        <w:rFonts w:hint="cs"/>
                                        <w:rtl/>
                                      </w:rPr>
                                      <w:t>دانشگاه صنعتی امیرکبیر</w:t>
                                    </w:r>
                                  </w:p>
                                </w:tc>
                              </w:sdtContent>
                            </w:sdt>
                            <w:tc>
                              <w:tcPr>
                                <w:tcW w:w="252" w:type="pct"/>
                              </w:tcPr>
                              <w:p w:rsidR="00225F76" w:rsidRDefault="00225F76">
                                <w:pPr>
                                  <w:pStyle w:val="ContactInfo"/>
                                </w:pPr>
                              </w:p>
                            </w:tc>
                            <w:tc>
                              <w:tcPr>
                                <w:tcW w:w="1501" w:type="pct"/>
                              </w:tcPr>
                              <w:p w:rsidR="00225F76" w:rsidRDefault="00225F76">
                                <w:pPr>
                                  <w:pStyle w:val="ContactInfo"/>
                                  <w:jc w:val="center"/>
                                </w:pPr>
                              </w:p>
                            </w:tc>
                            <w:tc>
                              <w:tcPr>
                                <w:tcW w:w="252" w:type="pct"/>
                              </w:tcPr>
                              <w:p w:rsidR="00225F76" w:rsidRDefault="00225F76">
                                <w:pPr>
                                  <w:pStyle w:val="ContactInfo"/>
                                </w:pPr>
                              </w:p>
                            </w:tc>
                            <w:tc>
                              <w:tcPr>
                                <w:tcW w:w="1500" w:type="pct"/>
                              </w:tcPr>
                              <w:sdt>
                                <w:sdtPr>
                                  <w:alias w:val="Email"/>
                                  <w:tag w:val=""/>
                                  <w:id w:val="-1029019786"/>
                                  <w:placeholder>
                                    <w:docPart w:val="5AFA9A9CC9A54EFEB588BFCF7A649651"/>
                                  </w:placeholder>
                                  <w:showingPlcHdr/>
                                  <w:dataBinding w:prefixMappings="xmlns:ns0='http://schemas.microsoft.com/office/2006/coverPageProps' " w:xpath="/ns0:CoverPageProperties[1]/ns0:CompanyEmail[1]" w:storeItemID="{55AF091B-3C7A-41E3-B477-F2FDAA23CFDA}"/>
                                  <w15:appearance w15:val="hidden"/>
                                  <w:text/>
                                </w:sdtPr>
                                <w:sdtEndPr/>
                                <w:sdtContent>
                                  <w:p w:rsidR="00225F76" w:rsidRDefault="00225F76" w:rsidP="0040565E">
                                    <w:pPr>
                                      <w:pStyle w:val="ContactInfo"/>
                                      <w:jc w:val="right"/>
                                    </w:pPr>
                                    <w:r>
                                      <w:t>[Email]</w:t>
                                    </w:r>
                                  </w:p>
                                </w:sdtContent>
                              </w:sdt>
                              <w:p w:rsidR="00225F76" w:rsidRDefault="00DC4C88">
                                <w:pPr>
                                  <w:pStyle w:val="ContactInfo"/>
                                  <w:jc w:val="right"/>
                                </w:pPr>
                                <w:sdt>
                                  <w:sdtPr>
                                    <w:alias w:val="Web address"/>
                                    <w:tag w:val=""/>
                                    <w:id w:val="2128656978"/>
                                    <w:placeholder>
                                      <w:docPart w:val="1C8D45DE637940249DA1C541628EB3AC"/>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225F76" w:rsidRPr="0040565E">
                                      <w:t>https://dongap.com/</w:t>
                                    </w:r>
                                  </w:sdtContent>
                                </w:sdt>
                              </w:p>
                            </w:tc>
                          </w:tr>
                        </w:tbl>
                        <w:p w:rsidR="00225F76" w:rsidRDefault="00225F76">
                          <w:pPr>
                            <w:pStyle w:val="TableSpace"/>
                          </w:pPr>
                        </w:p>
                      </w:txbxContent>
                    </v:textbox>
                    <w10:wrap type="topAndBottom" anchorx="margin" anchory="margin"/>
                  </v:shape>
                </w:pict>
              </mc:Fallback>
            </mc:AlternateContent>
          </w:r>
        </w:p>
        <w:p w:rsidR="00C63F16" w:rsidRDefault="0035589B" w:rsidP="0035589B">
          <w:pPr>
            <w:jc w:val="right"/>
          </w:pPr>
          <w:r>
            <w:t>Life will be easier…</w:t>
          </w:r>
        </w:p>
        <w:p w:rsidR="00C63F16" w:rsidRDefault="00655FE5">
          <w:r>
            <w:rPr>
              <w:noProof/>
              <w:lang w:eastAsia="en-US"/>
            </w:rPr>
            <mc:AlternateContent>
              <mc:Choice Requires="wps">
                <w:drawing>
                  <wp:anchor distT="0" distB="0" distL="114300" distR="114300" simplePos="0" relativeHeight="251659264" behindDoc="0" locked="0" layoutInCell="1" allowOverlap="1" wp14:anchorId="4265EF85" wp14:editId="5BA2A98A">
                    <wp:simplePos x="0" y="0"/>
                    <wp:positionH relativeFrom="margin">
                      <wp:posOffset>-635</wp:posOffset>
                    </wp:positionH>
                    <wp:positionV relativeFrom="margin">
                      <wp:posOffset>3105150</wp:posOffset>
                    </wp:positionV>
                    <wp:extent cx="5210175" cy="1463040"/>
                    <wp:effectExtent l="0" t="0" r="9525" b="1079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210175"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5F76" w:rsidRPr="00655FE5" w:rsidRDefault="00DC4C88" w:rsidP="00655FE5">
                                <w:pPr>
                                  <w:pStyle w:val="Title"/>
                                  <w:bidi w:val="0"/>
                                  <w:rPr>
                                    <w:sz w:val="72"/>
                                    <w:szCs w:val="96"/>
                                  </w:rPr>
                                </w:pPr>
                                <w:sdt>
                                  <w:sdtPr>
                                    <w:rPr>
                                      <w:sz w:val="72"/>
                                      <w:szCs w:val="96"/>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25F76">
                                      <w:rPr>
                                        <w:rFonts w:hint="cs"/>
                                        <w:sz w:val="72"/>
                                        <w:szCs w:val="96"/>
                                        <w:rtl/>
                                      </w:rPr>
                                      <w:t>طراحی کسب و کار برای دنگ</w:t>
                                    </w:r>
                                    <w:r w:rsidR="00225F76" w:rsidRPr="00655FE5">
                                      <w:rPr>
                                        <w:rFonts w:hint="cs"/>
                                        <w:sz w:val="72"/>
                                        <w:szCs w:val="96"/>
                                        <w:rtl/>
                                      </w:rPr>
                                      <w:t>پ</w:t>
                                    </w:r>
                                  </w:sdtContent>
                                </w:sdt>
                              </w:p>
                              <w:p w:rsidR="00225F76" w:rsidRDefault="00DC4C88" w:rsidP="00655FE5">
                                <w:pPr>
                                  <w:pStyle w:val="Subtitle"/>
                                  <w:bidi w:val="0"/>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225F76">
                                      <w:rPr>
                                        <w:rFonts w:hint="cs"/>
                                        <w:rtl/>
                                      </w:rPr>
                                      <w:t>زندگی آسانتر خواهد شد...</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65EF85" id="Text Box 2" o:spid="_x0000_s1027" type="#_x0000_t202" alt="Text box displaying document title and subtitle" style="position:absolute;left:0;text-align:left;margin-left:-.05pt;margin-top:244.5pt;width:410.25pt;height:115.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" filled="f" stroked="f" strokeweight=".5pt">
                    <v:textbox style="mso-fit-shape-to-text:t" inset="0,0,0,0">
                      <w:txbxContent>
                        <w:p w:rsidR="00225F76" w:rsidRPr="00655FE5" w:rsidRDefault="00225F76" w:rsidP="00655FE5">
                          <w:pPr>
                            <w:pStyle w:val="Title"/>
                            <w:bidi w:val="0"/>
                            <w:rPr>
                              <w:sz w:val="72"/>
                              <w:szCs w:val="96"/>
                            </w:rPr>
                          </w:pPr>
                          <w:sdt>
                            <w:sdtPr>
                              <w:rPr>
                                <w:sz w:val="72"/>
                                <w:szCs w:val="96"/>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Pr>
                                  <w:rFonts w:hint="cs"/>
                                  <w:sz w:val="72"/>
                                  <w:szCs w:val="96"/>
                                  <w:rtl/>
                                </w:rPr>
                                <w:t>طراحی کسب و کار برای دنگ</w:t>
                              </w:r>
                              <w:r w:rsidRPr="00655FE5">
                                <w:rPr>
                                  <w:rFonts w:hint="cs"/>
                                  <w:sz w:val="72"/>
                                  <w:szCs w:val="96"/>
                                  <w:rtl/>
                                </w:rPr>
                                <w:t>پ</w:t>
                              </w:r>
                            </w:sdtContent>
                          </w:sdt>
                        </w:p>
                        <w:p w:rsidR="00225F76" w:rsidRDefault="00225F76" w:rsidP="00655FE5">
                          <w:pPr>
                            <w:pStyle w:val="Subtitle"/>
                            <w:bidi w:val="0"/>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rPr>
                                  <w:rFonts w:hint="cs"/>
                                  <w:rtl/>
                                </w:rPr>
                                <w:t>زندگی آسانتر خواهد شد...</w:t>
                              </w:r>
                            </w:sdtContent>
                          </w:sdt>
                        </w:p>
                      </w:txbxContent>
                    </v:textbox>
                    <w10:wrap type="topAndBottom" anchorx="margin" anchory="margin"/>
                  </v:shape>
                </w:pict>
              </mc:Fallback>
            </mc:AlternateContent>
          </w:r>
          <w:r w:rsidR="00937BE4">
            <w:br w:type="page"/>
          </w:r>
        </w:p>
      </w:sdtContent>
    </w:sdt>
    <w:sdt>
      <w:sdtPr>
        <w:rPr>
          <w:rFonts w:asciiTheme="minorHAnsi" w:eastAsiaTheme="minorEastAsia" w:hAnsiTheme="minorHAnsi" w:cs="B Nazanin"/>
          <w:color w:val="4C483D" w:themeColor="text2"/>
          <w:sz w:val="20"/>
          <w:szCs w:val="24"/>
          <w:rtl/>
        </w:rPr>
        <w:id w:val="1524816967"/>
        <w:docPartObj>
          <w:docPartGallery w:val="Table of Contents"/>
          <w:docPartUnique/>
        </w:docPartObj>
      </w:sdtPr>
      <w:sdtEndPr>
        <w:rPr>
          <w:b/>
          <w:bCs/>
          <w:noProof/>
        </w:rPr>
      </w:sdtEndPr>
      <w:sdtContent>
        <w:p w:rsidR="00B0385F" w:rsidRDefault="00B0385F" w:rsidP="00B0385F">
          <w:pPr>
            <w:pStyle w:val="TOCHeading"/>
            <w:jc w:val="left"/>
          </w:pPr>
          <w:r>
            <w:rPr>
              <w:rFonts w:hint="cs"/>
              <w:rtl/>
            </w:rPr>
            <w:t>فهرست مطالب</w:t>
          </w:r>
        </w:p>
        <w:p w:rsidR="00B0385F" w:rsidRDefault="00B0385F" w:rsidP="00B0385F">
          <w:pPr>
            <w:pStyle w:val="TOC1"/>
            <w:tabs>
              <w:tab w:val="right" w:leader="dot" w:pos="9350"/>
            </w:tabs>
            <w:rPr>
              <w:rFonts w:cstheme="minorBidi"/>
              <w:b w:val="0"/>
              <w:bCs w:val="0"/>
              <w:noProof/>
              <w:color w:val="auto"/>
              <w:sz w:val="22"/>
              <w:szCs w:val="22"/>
              <w:lang w:eastAsia="en-US"/>
            </w:rPr>
          </w:pPr>
          <w:r>
            <w:fldChar w:fldCharType="begin"/>
          </w:r>
          <w:r>
            <w:instrText xml:space="preserve"> TOC \o "1-3" \h \z \u </w:instrText>
          </w:r>
          <w:r>
            <w:fldChar w:fldCharType="separate"/>
          </w:r>
          <w:hyperlink w:anchor="_Toc480904944" w:history="1">
            <w:r w:rsidRPr="00BB2D2A">
              <w:rPr>
                <w:rStyle w:val="Hyperlink"/>
                <w:noProof/>
                <w:rtl/>
              </w:rPr>
              <w:t>خلاصه اجرا</w:t>
            </w:r>
            <w:r w:rsidRPr="00BB2D2A">
              <w:rPr>
                <w:rStyle w:val="Hyperlink"/>
                <w:rFonts w:hint="cs"/>
                <w:noProof/>
                <w:rtl/>
              </w:rPr>
              <w:t>یی</w:t>
            </w:r>
            <w:r>
              <w:rPr>
                <w:noProof/>
                <w:webHidden/>
              </w:rPr>
              <w:tab/>
            </w:r>
            <w:r>
              <w:rPr>
                <w:noProof/>
                <w:webHidden/>
              </w:rPr>
              <w:fldChar w:fldCharType="begin"/>
            </w:r>
            <w:r>
              <w:rPr>
                <w:noProof/>
                <w:webHidden/>
              </w:rPr>
              <w:instrText xml:space="preserve"> PAGEREF _Toc480904944 \h </w:instrText>
            </w:r>
            <w:r>
              <w:rPr>
                <w:noProof/>
                <w:webHidden/>
              </w:rPr>
            </w:r>
            <w:r>
              <w:rPr>
                <w:noProof/>
                <w:webHidden/>
              </w:rPr>
              <w:fldChar w:fldCharType="separate"/>
            </w:r>
            <w:r w:rsidR="00D94539">
              <w:rPr>
                <w:noProof/>
                <w:webHidden/>
                <w:rtl/>
              </w:rPr>
              <w:t>2</w:t>
            </w:r>
            <w:r>
              <w:rPr>
                <w:noProof/>
                <w:webHidden/>
              </w:rPr>
              <w:fldChar w:fldCharType="end"/>
            </w:r>
          </w:hyperlink>
        </w:p>
        <w:p w:rsidR="00B0385F" w:rsidRDefault="00DC4C88" w:rsidP="00B0385F">
          <w:pPr>
            <w:pStyle w:val="TOC2"/>
            <w:rPr>
              <w:rFonts w:cstheme="minorBidi"/>
              <w:noProof/>
              <w:color w:val="auto"/>
              <w:lang w:eastAsia="en-US"/>
            </w:rPr>
          </w:pPr>
          <w:hyperlink w:anchor="_Toc480904945" w:history="1">
            <w:r w:rsidR="00B0385F" w:rsidRPr="00BB2D2A">
              <w:rPr>
                <w:rStyle w:val="Hyperlink"/>
                <w:noProof/>
                <w:rtl/>
              </w:rPr>
              <w:t>اهداف</w:t>
            </w:r>
            <w:r w:rsidR="00B0385F">
              <w:rPr>
                <w:noProof/>
                <w:webHidden/>
              </w:rPr>
              <w:tab/>
            </w:r>
            <w:r w:rsidR="00B0385F">
              <w:rPr>
                <w:noProof/>
                <w:webHidden/>
              </w:rPr>
              <w:fldChar w:fldCharType="begin"/>
            </w:r>
            <w:r w:rsidR="00B0385F">
              <w:rPr>
                <w:noProof/>
                <w:webHidden/>
              </w:rPr>
              <w:instrText xml:space="preserve"> PAGEREF _Toc480904945 \h </w:instrText>
            </w:r>
            <w:r w:rsidR="00B0385F">
              <w:rPr>
                <w:noProof/>
                <w:webHidden/>
              </w:rPr>
            </w:r>
            <w:r w:rsidR="00B0385F">
              <w:rPr>
                <w:noProof/>
                <w:webHidden/>
              </w:rPr>
              <w:fldChar w:fldCharType="separate"/>
            </w:r>
            <w:r w:rsidR="00D94539">
              <w:rPr>
                <w:noProof/>
                <w:webHidden/>
                <w:rtl/>
              </w:rPr>
              <w:t>2</w:t>
            </w:r>
            <w:r w:rsidR="00B0385F">
              <w:rPr>
                <w:noProof/>
                <w:webHidden/>
              </w:rPr>
              <w:fldChar w:fldCharType="end"/>
            </w:r>
          </w:hyperlink>
        </w:p>
        <w:p w:rsidR="00B0385F" w:rsidRDefault="00DC4C88" w:rsidP="00B0385F">
          <w:pPr>
            <w:pStyle w:val="TOC2"/>
            <w:rPr>
              <w:rFonts w:cstheme="minorBidi"/>
              <w:noProof/>
              <w:color w:val="auto"/>
              <w:lang w:eastAsia="en-US"/>
            </w:rPr>
          </w:pPr>
          <w:hyperlink w:anchor="_Toc480904946" w:history="1">
            <w:r w:rsidR="00B0385F" w:rsidRPr="00BB2D2A">
              <w:rPr>
                <w:rStyle w:val="Hyperlink"/>
                <w:noProof/>
                <w:rtl/>
              </w:rPr>
              <w:t>نکته کل</w:t>
            </w:r>
            <w:r w:rsidR="00B0385F" w:rsidRPr="00BB2D2A">
              <w:rPr>
                <w:rStyle w:val="Hyperlink"/>
                <w:rFonts w:hint="cs"/>
                <w:noProof/>
                <w:rtl/>
              </w:rPr>
              <w:t>ی</w:t>
            </w:r>
            <w:r w:rsidR="00B0385F" w:rsidRPr="00BB2D2A">
              <w:rPr>
                <w:rStyle w:val="Hyperlink"/>
                <w:rFonts w:hint="eastAsia"/>
                <w:noProof/>
                <w:rtl/>
              </w:rPr>
              <w:t>د</w:t>
            </w:r>
            <w:r w:rsidR="00B0385F" w:rsidRPr="00BB2D2A">
              <w:rPr>
                <w:rStyle w:val="Hyperlink"/>
                <w:rFonts w:hint="cs"/>
                <w:noProof/>
                <w:rtl/>
              </w:rPr>
              <w:t>ی</w:t>
            </w:r>
            <w:r w:rsidR="00B0385F">
              <w:rPr>
                <w:noProof/>
                <w:webHidden/>
              </w:rPr>
              <w:tab/>
            </w:r>
            <w:r w:rsidR="00B0385F">
              <w:rPr>
                <w:noProof/>
                <w:webHidden/>
              </w:rPr>
              <w:fldChar w:fldCharType="begin"/>
            </w:r>
            <w:r w:rsidR="00B0385F">
              <w:rPr>
                <w:noProof/>
                <w:webHidden/>
              </w:rPr>
              <w:instrText xml:space="preserve"> PAGEREF _Toc480904946 \h </w:instrText>
            </w:r>
            <w:r w:rsidR="00B0385F">
              <w:rPr>
                <w:noProof/>
                <w:webHidden/>
              </w:rPr>
            </w:r>
            <w:r w:rsidR="00B0385F">
              <w:rPr>
                <w:noProof/>
                <w:webHidden/>
              </w:rPr>
              <w:fldChar w:fldCharType="separate"/>
            </w:r>
            <w:r w:rsidR="00D94539">
              <w:rPr>
                <w:noProof/>
                <w:webHidden/>
                <w:rtl/>
              </w:rPr>
              <w:t>2</w:t>
            </w:r>
            <w:r w:rsidR="00B0385F">
              <w:rPr>
                <w:noProof/>
                <w:webHidden/>
              </w:rPr>
              <w:fldChar w:fldCharType="end"/>
            </w:r>
          </w:hyperlink>
        </w:p>
        <w:p w:rsidR="00B0385F" w:rsidRDefault="00DC4C88" w:rsidP="00B0385F">
          <w:pPr>
            <w:pStyle w:val="TOC1"/>
            <w:tabs>
              <w:tab w:val="right" w:leader="dot" w:pos="9350"/>
            </w:tabs>
            <w:rPr>
              <w:rFonts w:cstheme="minorBidi"/>
              <w:b w:val="0"/>
              <w:bCs w:val="0"/>
              <w:noProof/>
              <w:color w:val="auto"/>
              <w:sz w:val="22"/>
              <w:szCs w:val="22"/>
              <w:lang w:eastAsia="en-US"/>
            </w:rPr>
          </w:pPr>
          <w:hyperlink w:anchor="_Toc480904947" w:history="1">
            <w:r w:rsidR="00B0385F" w:rsidRPr="00BB2D2A">
              <w:rPr>
                <w:rStyle w:val="Hyperlink"/>
                <w:noProof/>
                <w:rtl/>
              </w:rPr>
              <w:t>توض</w:t>
            </w:r>
            <w:r w:rsidR="00B0385F" w:rsidRPr="00BB2D2A">
              <w:rPr>
                <w:rStyle w:val="Hyperlink"/>
                <w:rFonts w:hint="cs"/>
                <w:noProof/>
                <w:rtl/>
              </w:rPr>
              <w:t>ی</w:t>
            </w:r>
            <w:r w:rsidR="00B0385F" w:rsidRPr="00BB2D2A">
              <w:rPr>
                <w:rStyle w:val="Hyperlink"/>
                <w:rFonts w:hint="eastAsia"/>
                <w:noProof/>
                <w:rtl/>
              </w:rPr>
              <w:t>ح</w:t>
            </w:r>
            <w:r w:rsidR="00B0385F" w:rsidRPr="00BB2D2A">
              <w:rPr>
                <w:rStyle w:val="Hyperlink"/>
                <w:noProof/>
                <w:rtl/>
              </w:rPr>
              <w:t xml:space="preserve"> تجارت</w:t>
            </w:r>
            <w:r w:rsidR="00B0385F">
              <w:rPr>
                <w:noProof/>
                <w:webHidden/>
              </w:rPr>
              <w:tab/>
            </w:r>
            <w:r w:rsidR="00B0385F">
              <w:rPr>
                <w:noProof/>
                <w:webHidden/>
              </w:rPr>
              <w:fldChar w:fldCharType="begin"/>
            </w:r>
            <w:r w:rsidR="00B0385F">
              <w:rPr>
                <w:noProof/>
                <w:webHidden/>
              </w:rPr>
              <w:instrText xml:space="preserve"> PAGEREF _Toc480904947 \h </w:instrText>
            </w:r>
            <w:r w:rsidR="00B0385F">
              <w:rPr>
                <w:noProof/>
                <w:webHidden/>
              </w:rPr>
            </w:r>
            <w:r w:rsidR="00B0385F">
              <w:rPr>
                <w:noProof/>
                <w:webHidden/>
              </w:rPr>
              <w:fldChar w:fldCharType="separate"/>
            </w:r>
            <w:r w:rsidR="00D94539">
              <w:rPr>
                <w:noProof/>
                <w:webHidden/>
                <w:rtl/>
              </w:rPr>
              <w:t>3</w:t>
            </w:r>
            <w:r w:rsidR="00B0385F">
              <w:rPr>
                <w:noProof/>
                <w:webHidden/>
              </w:rPr>
              <w:fldChar w:fldCharType="end"/>
            </w:r>
          </w:hyperlink>
        </w:p>
        <w:p w:rsidR="00B0385F" w:rsidRDefault="00DC4C88" w:rsidP="00B0385F">
          <w:pPr>
            <w:pStyle w:val="TOC2"/>
            <w:rPr>
              <w:rFonts w:cstheme="minorBidi"/>
              <w:noProof/>
              <w:color w:val="auto"/>
              <w:lang w:eastAsia="en-US"/>
            </w:rPr>
          </w:pPr>
          <w:hyperlink w:anchor="_Toc480904948" w:history="1">
            <w:r w:rsidR="00B0385F" w:rsidRPr="00BB2D2A">
              <w:rPr>
                <w:rStyle w:val="Hyperlink"/>
                <w:noProof/>
                <w:rtl/>
              </w:rPr>
              <w:t>مالک</w:t>
            </w:r>
            <w:r w:rsidR="00B0385F" w:rsidRPr="00BB2D2A">
              <w:rPr>
                <w:rStyle w:val="Hyperlink"/>
                <w:rFonts w:hint="cs"/>
                <w:noProof/>
                <w:rtl/>
              </w:rPr>
              <w:t>ی</w:t>
            </w:r>
            <w:r w:rsidR="00B0385F" w:rsidRPr="00BB2D2A">
              <w:rPr>
                <w:rStyle w:val="Hyperlink"/>
                <w:rFonts w:hint="eastAsia"/>
                <w:noProof/>
                <w:rtl/>
              </w:rPr>
              <w:t>ت</w:t>
            </w:r>
            <w:r w:rsidR="00B0385F" w:rsidRPr="00BB2D2A">
              <w:rPr>
                <w:rStyle w:val="Hyperlink"/>
                <w:noProof/>
                <w:rtl/>
              </w:rPr>
              <w:t xml:space="preserve"> اثر</w:t>
            </w:r>
            <w:r w:rsidR="00B0385F">
              <w:rPr>
                <w:noProof/>
                <w:webHidden/>
              </w:rPr>
              <w:tab/>
            </w:r>
            <w:r w:rsidR="00B0385F">
              <w:rPr>
                <w:noProof/>
                <w:webHidden/>
              </w:rPr>
              <w:fldChar w:fldCharType="begin"/>
            </w:r>
            <w:r w:rsidR="00B0385F">
              <w:rPr>
                <w:noProof/>
                <w:webHidden/>
              </w:rPr>
              <w:instrText xml:space="preserve"> PAGEREF _Toc480904948 \h </w:instrText>
            </w:r>
            <w:r w:rsidR="00B0385F">
              <w:rPr>
                <w:noProof/>
                <w:webHidden/>
              </w:rPr>
            </w:r>
            <w:r w:rsidR="00B0385F">
              <w:rPr>
                <w:noProof/>
                <w:webHidden/>
              </w:rPr>
              <w:fldChar w:fldCharType="separate"/>
            </w:r>
            <w:r w:rsidR="00D94539">
              <w:rPr>
                <w:noProof/>
                <w:webHidden/>
                <w:rtl/>
              </w:rPr>
              <w:t>3</w:t>
            </w:r>
            <w:r w:rsidR="00B0385F">
              <w:rPr>
                <w:noProof/>
                <w:webHidden/>
              </w:rPr>
              <w:fldChar w:fldCharType="end"/>
            </w:r>
          </w:hyperlink>
        </w:p>
        <w:p w:rsidR="00B0385F" w:rsidRDefault="00DC4C88" w:rsidP="00B0385F">
          <w:pPr>
            <w:pStyle w:val="TOC2"/>
            <w:rPr>
              <w:rFonts w:cstheme="minorBidi"/>
              <w:noProof/>
              <w:color w:val="auto"/>
              <w:lang w:eastAsia="en-US"/>
            </w:rPr>
          </w:pPr>
          <w:hyperlink w:anchor="_Toc480904949" w:history="1">
            <w:r w:rsidR="00B0385F" w:rsidRPr="00BB2D2A">
              <w:rPr>
                <w:rStyle w:val="Hyperlink"/>
                <w:noProof/>
                <w:rtl/>
              </w:rPr>
              <w:t>سرو</w:t>
            </w:r>
            <w:r w:rsidR="00B0385F" w:rsidRPr="00BB2D2A">
              <w:rPr>
                <w:rStyle w:val="Hyperlink"/>
                <w:rFonts w:hint="cs"/>
                <w:noProof/>
                <w:rtl/>
              </w:rPr>
              <w:t>ی</w:t>
            </w:r>
            <w:r w:rsidR="00B0385F" w:rsidRPr="00BB2D2A">
              <w:rPr>
                <w:rStyle w:val="Hyperlink"/>
                <w:rFonts w:hint="eastAsia"/>
                <w:noProof/>
                <w:rtl/>
              </w:rPr>
              <w:t>س</w:t>
            </w:r>
            <w:r w:rsidR="00B0385F" w:rsidRPr="00BB2D2A">
              <w:rPr>
                <w:rStyle w:val="Hyperlink"/>
                <w:noProof/>
                <w:rtl/>
              </w:rPr>
              <w:t xml:space="preserve"> دنگ اپ</w:t>
            </w:r>
            <w:r w:rsidR="00B0385F">
              <w:rPr>
                <w:noProof/>
                <w:webHidden/>
              </w:rPr>
              <w:tab/>
            </w:r>
            <w:r w:rsidR="00B0385F">
              <w:rPr>
                <w:noProof/>
                <w:webHidden/>
              </w:rPr>
              <w:fldChar w:fldCharType="begin"/>
            </w:r>
            <w:r w:rsidR="00B0385F">
              <w:rPr>
                <w:noProof/>
                <w:webHidden/>
              </w:rPr>
              <w:instrText xml:space="preserve"> PAGEREF _Toc480904949 \h </w:instrText>
            </w:r>
            <w:r w:rsidR="00B0385F">
              <w:rPr>
                <w:noProof/>
                <w:webHidden/>
              </w:rPr>
            </w:r>
            <w:r w:rsidR="00B0385F">
              <w:rPr>
                <w:noProof/>
                <w:webHidden/>
              </w:rPr>
              <w:fldChar w:fldCharType="separate"/>
            </w:r>
            <w:r w:rsidR="00D94539">
              <w:rPr>
                <w:noProof/>
                <w:webHidden/>
                <w:rtl/>
              </w:rPr>
              <w:t>3</w:t>
            </w:r>
            <w:r w:rsidR="00B0385F">
              <w:rPr>
                <w:noProof/>
                <w:webHidden/>
              </w:rPr>
              <w:fldChar w:fldCharType="end"/>
            </w:r>
          </w:hyperlink>
        </w:p>
        <w:p w:rsidR="00B0385F" w:rsidRDefault="00DC4C88" w:rsidP="00B0385F">
          <w:pPr>
            <w:pStyle w:val="TOC2"/>
            <w:rPr>
              <w:rFonts w:cstheme="minorBidi"/>
              <w:noProof/>
              <w:color w:val="auto"/>
              <w:lang w:eastAsia="en-US"/>
            </w:rPr>
          </w:pPr>
          <w:hyperlink w:anchor="_Toc480904950" w:history="1">
            <w:r w:rsidR="00B0385F" w:rsidRPr="00BB2D2A">
              <w:rPr>
                <w:rStyle w:val="Hyperlink"/>
                <w:noProof/>
                <w:rtl/>
              </w:rPr>
              <w:t>مکان</w:t>
            </w:r>
            <w:r w:rsidR="00B0385F" w:rsidRPr="00BB2D2A">
              <w:rPr>
                <w:rStyle w:val="Hyperlink"/>
                <w:noProof/>
                <w:rtl/>
                <w:lang w:bidi="fa-IR"/>
              </w:rPr>
              <w:t xml:space="preserve"> تجارت</w:t>
            </w:r>
            <w:r w:rsidR="00B0385F">
              <w:rPr>
                <w:noProof/>
                <w:webHidden/>
              </w:rPr>
              <w:tab/>
            </w:r>
            <w:r w:rsidR="00B0385F">
              <w:rPr>
                <w:noProof/>
                <w:webHidden/>
              </w:rPr>
              <w:fldChar w:fldCharType="begin"/>
            </w:r>
            <w:r w:rsidR="00B0385F">
              <w:rPr>
                <w:noProof/>
                <w:webHidden/>
              </w:rPr>
              <w:instrText xml:space="preserve"> PAGEREF _Toc480904950 \h </w:instrText>
            </w:r>
            <w:r w:rsidR="00B0385F">
              <w:rPr>
                <w:noProof/>
                <w:webHidden/>
              </w:rPr>
            </w:r>
            <w:r w:rsidR="00B0385F">
              <w:rPr>
                <w:noProof/>
                <w:webHidden/>
              </w:rPr>
              <w:fldChar w:fldCharType="separate"/>
            </w:r>
            <w:r w:rsidR="00D94539">
              <w:rPr>
                <w:noProof/>
                <w:webHidden/>
                <w:rtl/>
              </w:rPr>
              <w:t>4</w:t>
            </w:r>
            <w:r w:rsidR="00B0385F">
              <w:rPr>
                <w:noProof/>
                <w:webHidden/>
              </w:rPr>
              <w:fldChar w:fldCharType="end"/>
            </w:r>
          </w:hyperlink>
        </w:p>
        <w:p w:rsidR="00B0385F" w:rsidRDefault="00DC4C88" w:rsidP="00B0385F">
          <w:pPr>
            <w:pStyle w:val="TOC2"/>
            <w:rPr>
              <w:rFonts w:cstheme="minorBidi"/>
              <w:noProof/>
              <w:color w:val="auto"/>
              <w:lang w:eastAsia="en-US"/>
            </w:rPr>
          </w:pPr>
          <w:hyperlink w:anchor="_Toc480904951" w:history="1">
            <w:r w:rsidR="00B0385F" w:rsidRPr="00BB2D2A">
              <w:rPr>
                <w:rStyle w:val="Hyperlink"/>
                <w:noProof/>
                <w:rtl/>
              </w:rPr>
              <w:t>ساعات کار</w:t>
            </w:r>
            <w:r w:rsidR="00B0385F" w:rsidRPr="00BB2D2A">
              <w:rPr>
                <w:rStyle w:val="Hyperlink"/>
                <w:rFonts w:hint="cs"/>
                <w:noProof/>
                <w:rtl/>
              </w:rPr>
              <w:t>ی</w:t>
            </w:r>
            <w:r w:rsidR="00B0385F">
              <w:rPr>
                <w:noProof/>
                <w:webHidden/>
              </w:rPr>
              <w:tab/>
            </w:r>
            <w:r w:rsidR="00B0385F">
              <w:rPr>
                <w:noProof/>
                <w:webHidden/>
              </w:rPr>
              <w:fldChar w:fldCharType="begin"/>
            </w:r>
            <w:r w:rsidR="00B0385F">
              <w:rPr>
                <w:noProof/>
                <w:webHidden/>
              </w:rPr>
              <w:instrText xml:space="preserve"> PAGEREF _Toc480904951 \h </w:instrText>
            </w:r>
            <w:r w:rsidR="00B0385F">
              <w:rPr>
                <w:noProof/>
                <w:webHidden/>
              </w:rPr>
            </w:r>
            <w:r w:rsidR="00B0385F">
              <w:rPr>
                <w:noProof/>
                <w:webHidden/>
              </w:rPr>
              <w:fldChar w:fldCharType="separate"/>
            </w:r>
            <w:r w:rsidR="00D94539">
              <w:rPr>
                <w:noProof/>
                <w:webHidden/>
                <w:rtl/>
              </w:rPr>
              <w:t>4</w:t>
            </w:r>
            <w:r w:rsidR="00B0385F">
              <w:rPr>
                <w:noProof/>
                <w:webHidden/>
              </w:rPr>
              <w:fldChar w:fldCharType="end"/>
            </w:r>
          </w:hyperlink>
        </w:p>
        <w:p w:rsidR="00B0385F" w:rsidRDefault="00DC4C88" w:rsidP="00B0385F">
          <w:pPr>
            <w:pStyle w:val="TOC2"/>
            <w:rPr>
              <w:rFonts w:cstheme="minorBidi"/>
              <w:noProof/>
              <w:color w:val="auto"/>
              <w:lang w:eastAsia="en-US"/>
            </w:rPr>
          </w:pPr>
          <w:hyperlink w:anchor="_Toc480904952" w:history="1">
            <w:r w:rsidR="00B0385F" w:rsidRPr="00BB2D2A">
              <w:rPr>
                <w:rStyle w:val="Hyperlink"/>
                <w:noProof/>
                <w:rtl/>
              </w:rPr>
              <w:t>مد</w:t>
            </w:r>
            <w:r w:rsidR="00B0385F" w:rsidRPr="00BB2D2A">
              <w:rPr>
                <w:rStyle w:val="Hyperlink"/>
                <w:rFonts w:hint="cs"/>
                <w:noProof/>
                <w:rtl/>
              </w:rPr>
              <w:t>ی</w:t>
            </w:r>
            <w:r w:rsidR="00B0385F" w:rsidRPr="00BB2D2A">
              <w:rPr>
                <w:rStyle w:val="Hyperlink"/>
                <w:rFonts w:hint="eastAsia"/>
                <w:noProof/>
                <w:rtl/>
              </w:rPr>
              <w:t>ر</w:t>
            </w:r>
            <w:r w:rsidR="00B0385F" w:rsidRPr="00BB2D2A">
              <w:rPr>
                <w:rStyle w:val="Hyperlink"/>
                <w:rFonts w:hint="cs"/>
                <w:noProof/>
                <w:rtl/>
              </w:rPr>
              <w:t>ی</w:t>
            </w:r>
            <w:r w:rsidR="00B0385F" w:rsidRPr="00BB2D2A">
              <w:rPr>
                <w:rStyle w:val="Hyperlink"/>
                <w:rFonts w:hint="eastAsia"/>
                <w:noProof/>
                <w:rtl/>
              </w:rPr>
              <w:t>ت</w:t>
            </w:r>
            <w:r w:rsidR="00B0385F">
              <w:rPr>
                <w:noProof/>
                <w:webHidden/>
              </w:rPr>
              <w:tab/>
            </w:r>
            <w:r w:rsidR="00B0385F">
              <w:rPr>
                <w:noProof/>
                <w:webHidden/>
              </w:rPr>
              <w:fldChar w:fldCharType="begin"/>
            </w:r>
            <w:r w:rsidR="00B0385F">
              <w:rPr>
                <w:noProof/>
                <w:webHidden/>
              </w:rPr>
              <w:instrText xml:space="preserve"> PAGEREF _Toc480904952 \h </w:instrText>
            </w:r>
            <w:r w:rsidR="00B0385F">
              <w:rPr>
                <w:noProof/>
                <w:webHidden/>
              </w:rPr>
            </w:r>
            <w:r w:rsidR="00B0385F">
              <w:rPr>
                <w:noProof/>
                <w:webHidden/>
              </w:rPr>
              <w:fldChar w:fldCharType="separate"/>
            </w:r>
            <w:r w:rsidR="00D94539">
              <w:rPr>
                <w:noProof/>
                <w:webHidden/>
                <w:rtl/>
              </w:rPr>
              <w:t>4</w:t>
            </w:r>
            <w:r w:rsidR="00B0385F">
              <w:rPr>
                <w:noProof/>
                <w:webHidden/>
              </w:rPr>
              <w:fldChar w:fldCharType="end"/>
            </w:r>
          </w:hyperlink>
        </w:p>
        <w:p w:rsidR="00B0385F" w:rsidRDefault="00DC4C88" w:rsidP="00B0385F">
          <w:pPr>
            <w:pStyle w:val="TOC2"/>
            <w:rPr>
              <w:rFonts w:cstheme="minorBidi"/>
              <w:noProof/>
              <w:color w:val="auto"/>
              <w:lang w:eastAsia="en-US"/>
            </w:rPr>
          </w:pPr>
          <w:hyperlink w:anchor="_Toc480904953" w:history="1">
            <w:r w:rsidR="00B0385F" w:rsidRPr="00BB2D2A">
              <w:rPr>
                <w:rStyle w:val="Hyperlink"/>
                <w:noProof/>
                <w:rtl/>
              </w:rPr>
              <w:t>مد</w:t>
            </w:r>
            <w:r w:rsidR="00B0385F" w:rsidRPr="00BB2D2A">
              <w:rPr>
                <w:rStyle w:val="Hyperlink"/>
                <w:rFonts w:hint="cs"/>
                <w:noProof/>
                <w:rtl/>
              </w:rPr>
              <w:t>ی</w:t>
            </w:r>
            <w:r w:rsidR="00B0385F" w:rsidRPr="00BB2D2A">
              <w:rPr>
                <w:rStyle w:val="Hyperlink"/>
                <w:rFonts w:hint="eastAsia"/>
                <w:noProof/>
                <w:rtl/>
              </w:rPr>
              <w:t>ر</w:t>
            </w:r>
            <w:r w:rsidR="00B0385F" w:rsidRPr="00BB2D2A">
              <w:rPr>
                <w:rStyle w:val="Hyperlink"/>
                <w:rFonts w:hint="cs"/>
                <w:noProof/>
                <w:rtl/>
              </w:rPr>
              <w:t>ی</w:t>
            </w:r>
            <w:r w:rsidR="00B0385F" w:rsidRPr="00BB2D2A">
              <w:rPr>
                <w:rStyle w:val="Hyperlink"/>
                <w:rFonts w:hint="eastAsia"/>
                <w:noProof/>
                <w:rtl/>
              </w:rPr>
              <w:t>ت</w:t>
            </w:r>
            <w:r w:rsidR="00B0385F" w:rsidRPr="00BB2D2A">
              <w:rPr>
                <w:rStyle w:val="Hyperlink"/>
                <w:noProof/>
                <w:rtl/>
              </w:rPr>
              <w:t xml:space="preserve"> مال</w:t>
            </w:r>
            <w:r w:rsidR="00B0385F" w:rsidRPr="00BB2D2A">
              <w:rPr>
                <w:rStyle w:val="Hyperlink"/>
                <w:rFonts w:hint="cs"/>
                <w:noProof/>
                <w:rtl/>
              </w:rPr>
              <w:t>ی</w:t>
            </w:r>
            <w:r w:rsidR="00B0385F">
              <w:rPr>
                <w:noProof/>
                <w:webHidden/>
              </w:rPr>
              <w:tab/>
            </w:r>
            <w:r w:rsidR="00B0385F">
              <w:rPr>
                <w:noProof/>
                <w:webHidden/>
              </w:rPr>
              <w:fldChar w:fldCharType="begin"/>
            </w:r>
            <w:r w:rsidR="00B0385F">
              <w:rPr>
                <w:noProof/>
                <w:webHidden/>
              </w:rPr>
              <w:instrText xml:space="preserve"> PAGEREF _Toc480904953 \h </w:instrText>
            </w:r>
            <w:r w:rsidR="00B0385F">
              <w:rPr>
                <w:noProof/>
                <w:webHidden/>
              </w:rPr>
            </w:r>
            <w:r w:rsidR="00B0385F">
              <w:rPr>
                <w:noProof/>
                <w:webHidden/>
              </w:rPr>
              <w:fldChar w:fldCharType="separate"/>
            </w:r>
            <w:r w:rsidR="00D94539">
              <w:rPr>
                <w:noProof/>
                <w:webHidden/>
                <w:rtl/>
              </w:rPr>
              <w:t>4</w:t>
            </w:r>
            <w:r w:rsidR="00B0385F">
              <w:rPr>
                <w:noProof/>
                <w:webHidden/>
              </w:rPr>
              <w:fldChar w:fldCharType="end"/>
            </w:r>
          </w:hyperlink>
        </w:p>
        <w:p w:rsidR="00B0385F" w:rsidRDefault="00DC4C88" w:rsidP="00B0385F">
          <w:pPr>
            <w:pStyle w:val="TOC1"/>
            <w:tabs>
              <w:tab w:val="right" w:leader="dot" w:pos="9350"/>
            </w:tabs>
            <w:rPr>
              <w:rFonts w:cstheme="minorBidi"/>
              <w:b w:val="0"/>
              <w:bCs w:val="0"/>
              <w:noProof/>
              <w:color w:val="auto"/>
              <w:sz w:val="22"/>
              <w:szCs w:val="22"/>
              <w:lang w:eastAsia="en-US"/>
            </w:rPr>
          </w:pPr>
          <w:hyperlink w:anchor="_Toc480904954" w:history="1">
            <w:r w:rsidR="00B0385F" w:rsidRPr="00BB2D2A">
              <w:rPr>
                <w:rStyle w:val="Hyperlink"/>
                <w:noProof/>
                <w:rtl/>
              </w:rPr>
              <w:t>بازار</w:t>
            </w:r>
            <w:r w:rsidR="00B0385F" w:rsidRPr="00BB2D2A">
              <w:rPr>
                <w:rStyle w:val="Hyperlink"/>
                <w:rFonts w:hint="cs"/>
                <w:noProof/>
                <w:rtl/>
              </w:rPr>
              <w:t>ی</w:t>
            </w:r>
            <w:r w:rsidR="00B0385F" w:rsidRPr="00BB2D2A">
              <w:rPr>
                <w:rStyle w:val="Hyperlink"/>
                <w:rFonts w:hint="eastAsia"/>
                <w:noProof/>
                <w:rtl/>
              </w:rPr>
              <w:t>اب</w:t>
            </w:r>
            <w:r w:rsidR="00B0385F" w:rsidRPr="00BB2D2A">
              <w:rPr>
                <w:rStyle w:val="Hyperlink"/>
                <w:rFonts w:hint="cs"/>
                <w:noProof/>
                <w:rtl/>
              </w:rPr>
              <w:t>ی</w:t>
            </w:r>
            <w:r w:rsidR="00B0385F">
              <w:rPr>
                <w:noProof/>
                <w:webHidden/>
              </w:rPr>
              <w:tab/>
            </w:r>
            <w:r w:rsidR="00B0385F">
              <w:rPr>
                <w:noProof/>
                <w:webHidden/>
              </w:rPr>
              <w:fldChar w:fldCharType="begin"/>
            </w:r>
            <w:r w:rsidR="00B0385F">
              <w:rPr>
                <w:noProof/>
                <w:webHidden/>
              </w:rPr>
              <w:instrText xml:space="preserve"> PAGEREF _Toc480904954 \h </w:instrText>
            </w:r>
            <w:r w:rsidR="00B0385F">
              <w:rPr>
                <w:noProof/>
                <w:webHidden/>
              </w:rPr>
            </w:r>
            <w:r w:rsidR="00B0385F">
              <w:rPr>
                <w:noProof/>
                <w:webHidden/>
              </w:rPr>
              <w:fldChar w:fldCharType="separate"/>
            </w:r>
            <w:r w:rsidR="00D94539">
              <w:rPr>
                <w:noProof/>
                <w:webHidden/>
                <w:rtl/>
              </w:rPr>
              <w:t>6</w:t>
            </w:r>
            <w:r w:rsidR="00B0385F">
              <w:rPr>
                <w:noProof/>
                <w:webHidden/>
              </w:rPr>
              <w:fldChar w:fldCharType="end"/>
            </w:r>
          </w:hyperlink>
        </w:p>
        <w:p w:rsidR="00B0385F" w:rsidRDefault="00DC4C88" w:rsidP="00B0385F">
          <w:pPr>
            <w:pStyle w:val="TOC2"/>
            <w:rPr>
              <w:rFonts w:cstheme="minorBidi"/>
              <w:noProof/>
              <w:color w:val="auto"/>
              <w:lang w:eastAsia="en-US"/>
            </w:rPr>
          </w:pPr>
          <w:hyperlink w:anchor="_Toc480904955" w:history="1">
            <w:r w:rsidR="00B0385F" w:rsidRPr="00BB2D2A">
              <w:rPr>
                <w:rStyle w:val="Hyperlink"/>
                <w:noProof/>
                <w:rtl/>
              </w:rPr>
              <w:t>تحل</w:t>
            </w:r>
            <w:r w:rsidR="00B0385F" w:rsidRPr="00BB2D2A">
              <w:rPr>
                <w:rStyle w:val="Hyperlink"/>
                <w:rFonts w:hint="cs"/>
                <w:noProof/>
                <w:rtl/>
              </w:rPr>
              <w:t>ی</w:t>
            </w:r>
            <w:r w:rsidR="00B0385F" w:rsidRPr="00BB2D2A">
              <w:rPr>
                <w:rStyle w:val="Hyperlink"/>
                <w:rFonts w:hint="eastAsia"/>
                <w:noProof/>
                <w:rtl/>
              </w:rPr>
              <w:t>ل</w:t>
            </w:r>
            <w:r w:rsidR="00B0385F" w:rsidRPr="00BB2D2A">
              <w:rPr>
                <w:rStyle w:val="Hyperlink"/>
                <w:noProof/>
                <w:rtl/>
              </w:rPr>
              <w:t xml:space="preserve"> بازار</w:t>
            </w:r>
            <w:r w:rsidR="00B0385F">
              <w:rPr>
                <w:noProof/>
                <w:webHidden/>
              </w:rPr>
              <w:tab/>
            </w:r>
            <w:r w:rsidR="00B0385F">
              <w:rPr>
                <w:noProof/>
                <w:webHidden/>
              </w:rPr>
              <w:fldChar w:fldCharType="begin"/>
            </w:r>
            <w:r w:rsidR="00B0385F">
              <w:rPr>
                <w:noProof/>
                <w:webHidden/>
              </w:rPr>
              <w:instrText xml:space="preserve"> PAGEREF _Toc480904955 \h </w:instrText>
            </w:r>
            <w:r w:rsidR="00B0385F">
              <w:rPr>
                <w:noProof/>
                <w:webHidden/>
              </w:rPr>
            </w:r>
            <w:r w:rsidR="00B0385F">
              <w:rPr>
                <w:noProof/>
                <w:webHidden/>
              </w:rPr>
              <w:fldChar w:fldCharType="separate"/>
            </w:r>
            <w:r w:rsidR="00D94539">
              <w:rPr>
                <w:noProof/>
                <w:webHidden/>
                <w:rtl/>
              </w:rPr>
              <w:t>6</w:t>
            </w:r>
            <w:r w:rsidR="00B0385F">
              <w:rPr>
                <w:noProof/>
                <w:webHidden/>
              </w:rPr>
              <w:fldChar w:fldCharType="end"/>
            </w:r>
          </w:hyperlink>
        </w:p>
        <w:p w:rsidR="00B0385F" w:rsidRDefault="00DC4C88" w:rsidP="00B0385F">
          <w:pPr>
            <w:pStyle w:val="TOC2"/>
            <w:rPr>
              <w:rFonts w:cstheme="minorBidi"/>
              <w:noProof/>
              <w:color w:val="auto"/>
              <w:lang w:eastAsia="en-US"/>
            </w:rPr>
          </w:pPr>
          <w:hyperlink w:anchor="_Toc480904956" w:history="1">
            <w:r w:rsidR="00B0385F" w:rsidRPr="00BB2D2A">
              <w:rPr>
                <w:rStyle w:val="Hyperlink"/>
                <w:noProof/>
                <w:rtl/>
              </w:rPr>
              <w:t>تقس</w:t>
            </w:r>
            <w:r w:rsidR="00B0385F" w:rsidRPr="00BB2D2A">
              <w:rPr>
                <w:rStyle w:val="Hyperlink"/>
                <w:rFonts w:hint="cs"/>
                <w:noProof/>
                <w:rtl/>
              </w:rPr>
              <w:t>ی</w:t>
            </w:r>
            <w:r w:rsidR="00B0385F" w:rsidRPr="00BB2D2A">
              <w:rPr>
                <w:rStyle w:val="Hyperlink"/>
                <w:rFonts w:hint="eastAsia"/>
                <w:noProof/>
                <w:rtl/>
              </w:rPr>
              <w:t>م</w:t>
            </w:r>
            <w:r w:rsidR="00B0385F" w:rsidRPr="00BB2D2A">
              <w:rPr>
                <w:rStyle w:val="Hyperlink"/>
                <w:noProof/>
                <w:rtl/>
              </w:rPr>
              <w:t xml:space="preserve"> بازار هدف</w:t>
            </w:r>
            <w:r w:rsidR="00B0385F">
              <w:rPr>
                <w:noProof/>
                <w:webHidden/>
              </w:rPr>
              <w:tab/>
            </w:r>
            <w:r w:rsidR="00B0385F">
              <w:rPr>
                <w:noProof/>
                <w:webHidden/>
              </w:rPr>
              <w:fldChar w:fldCharType="begin"/>
            </w:r>
            <w:r w:rsidR="00B0385F">
              <w:rPr>
                <w:noProof/>
                <w:webHidden/>
              </w:rPr>
              <w:instrText xml:space="preserve"> PAGEREF _Toc480904956 \h </w:instrText>
            </w:r>
            <w:r w:rsidR="00B0385F">
              <w:rPr>
                <w:noProof/>
                <w:webHidden/>
              </w:rPr>
            </w:r>
            <w:r w:rsidR="00B0385F">
              <w:rPr>
                <w:noProof/>
                <w:webHidden/>
              </w:rPr>
              <w:fldChar w:fldCharType="separate"/>
            </w:r>
            <w:r w:rsidR="00D94539">
              <w:rPr>
                <w:noProof/>
                <w:webHidden/>
                <w:rtl/>
              </w:rPr>
              <w:t>7</w:t>
            </w:r>
            <w:r w:rsidR="00B0385F">
              <w:rPr>
                <w:noProof/>
                <w:webHidden/>
              </w:rPr>
              <w:fldChar w:fldCharType="end"/>
            </w:r>
          </w:hyperlink>
        </w:p>
        <w:p w:rsidR="00B0385F" w:rsidRDefault="00DC4C88" w:rsidP="00B0385F">
          <w:pPr>
            <w:pStyle w:val="TOC2"/>
            <w:rPr>
              <w:rFonts w:cstheme="minorBidi"/>
              <w:noProof/>
              <w:color w:val="auto"/>
              <w:lang w:eastAsia="en-US"/>
            </w:rPr>
          </w:pPr>
          <w:hyperlink w:anchor="_Toc480904957" w:history="1">
            <w:r w:rsidR="00B0385F" w:rsidRPr="00BB2D2A">
              <w:rPr>
                <w:rStyle w:val="Hyperlink"/>
                <w:noProof/>
                <w:rtl/>
              </w:rPr>
              <w:t>رقبا</w:t>
            </w:r>
            <w:r w:rsidR="00B0385F">
              <w:rPr>
                <w:noProof/>
                <w:webHidden/>
              </w:rPr>
              <w:tab/>
            </w:r>
            <w:r w:rsidR="00B0385F">
              <w:rPr>
                <w:noProof/>
                <w:webHidden/>
              </w:rPr>
              <w:fldChar w:fldCharType="begin"/>
            </w:r>
            <w:r w:rsidR="00B0385F">
              <w:rPr>
                <w:noProof/>
                <w:webHidden/>
              </w:rPr>
              <w:instrText xml:space="preserve"> PAGEREF _Toc480904957 \h </w:instrText>
            </w:r>
            <w:r w:rsidR="00B0385F">
              <w:rPr>
                <w:noProof/>
                <w:webHidden/>
              </w:rPr>
            </w:r>
            <w:r w:rsidR="00B0385F">
              <w:rPr>
                <w:noProof/>
                <w:webHidden/>
              </w:rPr>
              <w:fldChar w:fldCharType="separate"/>
            </w:r>
            <w:r w:rsidR="00D94539">
              <w:rPr>
                <w:noProof/>
                <w:webHidden/>
                <w:rtl/>
              </w:rPr>
              <w:t>7</w:t>
            </w:r>
            <w:r w:rsidR="00B0385F">
              <w:rPr>
                <w:noProof/>
                <w:webHidden/>
              </w:rPr>
              <w:fldChar w:fldCharType="end"/>
            </w:r>
          </w:hyperlink>
        </w:p>
        <w:p w:rsidR="00B0385F" w:rsidRDefault="00DC4C88" w:rsidP="00B0385F">
          <w:pPr>
            <w:pStyle w:val="TOC2"/>
            <w:rPr>
              <w:rFonts w:cstheme="minorBidi"/>
              <w:noProof/>
              <w:color w:val="auto"/>
              <w:lang w:eastAsia="en-US"/>
            </w:rPr>
          </w:pPr>
          <w:hyperlink w:anchor="_Toc480904958" w:history="1">
            <w:r w:rsidR="00B0385F" w:rsidRPr="00BB2D2A">
              <w:rPr>
                <w:rStyle w:val="Hyperlink"/>
                <w:noProof/>
                <w:rtl/>
              </w:rPr>
              <w:t>ق</w:t>
            </w:r>
            <w:r w:rsidR="00B0385F" w:rsidRPr="00BB2D2A">
              <w:rPr>
                <w:rStyle w:val="Hyperlink"/>
                <w:rFonts w:hint="cs"/>
                <w:noProof/>
                <w:rtl/>
              </w:rPr>
              <w:t>ی</w:t>
            </w:r>
            <w:r w:rsidR="00B0385F" w:rsidRPr="00BB2D2A">
              <w:rPr>
                <w:rStyle w:val="Hyperlink"/>
                <w:rFonts w:hint="eastAsia"/>
                <w:noProof/>
                <w:rtl/>
              </w:rPr>
              <w:t>مت</w:t>
            </w:r>
            <w:r w:rsidR="00B0385F">
              <w:rPr>
                <w:noProof/>
                <w:webHidden/>
              </w:rPr>
              <w:tab/>
            </w:r>
            <w:r w:rsidR="00B0385F">
              <w:rPr>
                <w:noProof/>
                <w:webHidden/>
              </w:rPr>
              <w:fldChar w:fldCharType="begin"/>
            </w:r>
            <w:r w:rsidR="00B0385F">
              <w:rPr>
                <w:noProof/>
                <w:webHidden/>
              </w:rPr>
              <w:instrText xml:space="preserve"> PAGEREF _Toc480904958 \h </w:instrText>
            </w:r>
            <w:r w:rsidR="00B0385F">
              <w:rPr>
                <w:noProof/>
                <w:webHidden/>
              </w:rPr>
            </w:r>
            <w:r w:rsidR="00B0385F">
              <w:rPr>
                <w:noProof/>
                <w:webHidden/>
              </w:rPr>
              <w:fldChar w:fldCharType="separate"/>
            </w:r>
            <w:r w:rsidR="00D94539">
              <w:rPr>
                <w:noProof/>
                <w:webHidden/>
                <w:rtl/>
              </w:rPr>
              <w:t>8</w:t>
            </w:r>
            <w:r w:rsidR="00B0385F">
              <w:rPr>
                <w:noProof/>
                <w:webHidden/>
              </w:rPr>
              <w:fldChar w:fldCharType="end"/>
            </w:r>
          </w:hyperlink>
        </w:p>
        <w:p w:rsidR="00B0385F" w:rsidRDefault="00DC4C88" w:rsidP="00B0385F">
          <w:pPr>
            <w:pStyle w:val="TOC2"/>
            <w:rPr>
              <w:rFonts w:cstheme="minorBidi"/>
              <w:noProof/>
              <w:color w:val="auto"/>
              <w:lang w:eastAsia="en-US"/>
            </w:rPr>
          </w:pPr>
          <w:hyperlink w:anchor="_Toc480904959" w:history="1">
            <w:r w:rsidR="00B0385F" w:rsidRPr="00BB2D2A">
              <w:rPr>
                <w:rStyle w:val="Hyperlink"/>
                <w:noProof/>
                <w:rtl/>
              </w:rPr>
              <w:t>تبل</w:t>
            </w:r>
            <w:r w:rsidR="00B0385F" w:rsidRPr="00BB2D2A">
              <w:rPr>
                <w:rStyle w:val="Hyperlink"/>
                <w:rFonts w:hint="cs"/>
                <w:noProof/>
                <w:rtl/>
              </w:rPr>
              <w:t>ی</w:t>
            </w:r>
            <w:r w:rsidR="00B0385F" w:rsidRPr="00BB2D2A">
              <w:rPr>
                <w:rStyle w:val="Hyperlink"/>
                <w:rFonts w:hint="eastAsia"/>
                <w:noProof/>
                <w:rtl/>
              </w:rPr>
              <w:t>غات</w:t>
            </w:r>
            <w:r w:rsidR="00B0385F">
              <w:rPr>
                <w:noProof/>
                <w:webHidden/>
              </w:rPr>
              <w:tab/>
            </w:r>
            <w:r w:rsidR="00B0385F">
              <w:rPr>
                <w:noProof/>
                <w:webHidden/>
              </w:rPr>
              <w:fldChar w:fldCharType="begin"/>
            </w:r>
            <w:r w:rsidR="00B0385F">
              <w:rPr>
                <w:noProof/>
                <w:webHidden/>
              </w:rPr>
              <w:instrText xml:space="preserve"> PAGEREF _Toc480904959 \h </w:instrText>
            </w:r>
            <w:r w:rsidR="00B0385F">
              <w:rPr>
                <w:noProof/>
                <w:webHidden/>
              </w:rPr>
            </w:r>
            <w:r w:rsidR="00B0385F">
              <w:rPr>
                <w:noProof/>
                <w:webHidden/>
              </w:rPr>
              <w:fldChar w:fldCharType="separate"/>
            </w:r>
            <w:r w:rsidR="00D94539">
              <w:rPr>
                <w:noProof/>
                <w:webHidden/>
                <w:rtl/>
              </w:rPr>
              <w:t>8</w:t>
            </w:r>
            <w:r w:rsidR="00B0385F">
              <w:rPr>
                <w:noProof/>
                <w:webHidden/>
              </w:rPr>
              <w:fldChar w:fldCharType="end"/>
            </w:r>
          </w:hyperlink>
        </w:p>
        <w:p w:rsidR="00B0385F" w:rsidRDefault="00DC4C88" w:rsidP="00B0385F">
          <w:pPr>
            <w:pStyle w:val="TOC2"/>
            <w:rPr>
              <w:rFonts w:cstheme="minorBidi"/>
              <w:noProof/>
              <w:color w:val="auto"/>
              <w:lang w:eastAsia="en-US"/>
            </w:rPr>
          </w:pPr>
          <w:hyperlink w:anchor="_Toc480904960" w:history="1">
            <w:r w:rsidR="00B0385F" w:rsidRPr="00BB2D2A">
              <w:rPr>
                <w:rStyle w:val="Hyperlink"/>
                <w:noProof/>
                <w:rtl/>
              </w:rPr>
              <w:t>برنامه پ</w:t>
            </w:r>
            <w:r w:rsidR="00B0385F" w:rsidRPr="00BB2D2A">
              <w:rPr>
                <w:rStyle w:val="Hyperlink"/>
                <w:rFonts w:hint="cs"/>
                <w:noProof/>
                <w:rtl/>
              </w:rPr>
              <w:t>ی</w:t>
            </w:r>
            <w:r w:rsidR="00B0385F" w:rsidRPr="00BB2D2A">
              <w:rPr>
                <w:rStyle w:val="Hyperlink"/>
                <w:rFonts w:hint="eastAsia"/>
                <w:noProof/>
                <w:rtl/>
              </w:rPr>
              <w:t>اده</w:t>
            </w:r>
            <w:r w:rsidR="00B0385F" w:rsidRPr="00BB2D2A">
              <w:rPr>
                <w:rStyle w:val="Hyperlink"/>
                <w:noProof/>
                <w:rtl/>
              </w:rPr>
              <w:t xml:space="preserve"> ساز</w:t>
            </w:r>
            <w:r w:rsidR="00B0385F" w:rsidRPr="00BB2D2A">
              <w:rPr>
                <w:rStyle w:val="Hyperlink"/>
                <w:rFonts w:hint="cs"/>
                <w:noProof/>
                <w:rtl/>
              </w:rPr>
              <w:t>ی</w:t>
            </w:r>
            <w:r w:rsidR="00B0385F">
              <w:rPr>
                <w:noProof/>
                <w:webHidden/>
              </w:rPr>
              <w:tab/>
            </w:r>
            <w:r w:rsidR="00B0385F">
              <w:rPr>
                <w:noProof/>
                <w:webHidden/>
              </w:rPr>
              <w:fldChar w:fldCharType="begin"/>
            </w:r>
            <w:r w:rsidR="00B0385F">
              <w:rPr>
                <w:noProof/>
                <w:webHidden/>
              </w:rPr>
              <w:instrText xml:space="preserve"> PAGEREF _Toc480904960 \h </w:instrText>
            </w:r>
            <w:r w:rsidR="00B0385F">
              <w:rPr>
                <w:noProof/>
                <w:webHidden/>
              </w:rPr>
            </w:r>
            <w:r w:rsidR="00B0385F">
              <w:rPr>
                <w:noProof/>
                <w:webHidden/>
              </w:rPr>
              <w:fldChar w:fldCharType="separate"/>
            </w:r>
            <w:r w:rsidR="00D94539">
              <w:rPr>
                <w:noProof/>
                <w:webHidden/>
                <w:rtl/>
              </w:rPr>
              <w:t>8</w:t>
            </w:r>
            <w:r w:rsidR="00B0385F">
              <w:rPr>
                <w:noProof/>
                <w:webHidden/>
              </w:rPr>
              <w:fldChar w:fldCharType="end"/>
            </w:r>
          </w:hyperlink>
        </w:p>
        <w:p w:rsidR="00B0385F" w:rsidRDefault="00B0385F" w:rsidP="00B0385F">
          <w:r>
            <w:rPr>
              <w:b/>
              <w:bCs/>
              <w:noProof/>
            </w:rPr>
            <w:fldChar w:fldCharType="end"/>
          </w:r>
        </w:p>
      </w:sdtContent>
    </w:sdt>
    <w:p w:rsidR="00C63F16" w:rsidRDefault="00C63F16">
      <w:pPr>
        <w:sectPr w:rsidR="00C63F16">
          <w:pgSz w:w="12240" w:h="15840" w:code="1"/>
          <w:pgMar w:top="1080" w:right="1440" w:bottom="1080" w:left="1440" w:header="720" w:footer="576" w:gutter="0"/>
          <w:pgNumType w:start="0"/>
          <w:cols w:space="720"/>
          <w:titlePg/>
          <w:docGrid w:linePitch="360"/>
        </w:sectPr>
      </w:pPr>
    </w:p>
    <w:p w:rsidR="00C63F16" w:rsidRDefault="00196C91">
      <w:pPr>
        <w:pStyle w:val="Heading1"/>
      </w:pPr>
      <w:bookmarkStart w:id="0" w:name="_Toc480904944"/>
      <w:r>
        <w:rPr>
          <w:rFonts w:hint="cs"/>
          <w:rtl/>
        </w:rPr>
        <w:lastRenderedPageBreak/>
        <w:t>خلاصه اجرایی</w:t>
      </w:r>
      <w:bookmarkEnd w:id="0"/>
    </w:p>
    <w:p w:rsidR="00C63F16" w:rsidRDefault="009C4DE3" w:rsidP="009C4DE3">
      <w:pPr>
        <w:rPr>
          <w:rtl/>
        </w:rPr>
      </w:pPr>
      <w:r>
        <w:rPr>
          <w:rFonts w:hint="cs"/>
          <w:rtl/>
        </w:rPr>
        <w:t>با توجه به گسترش روز افزون ارتباطات و افزایش برخوردها بسیار اتفاق می افد که در جمع های گروهی مخارج گروهی انجام شود . یکی از معضلات و مسایل مخارج گروهی محاسبه سهم هر کس و بازپرداخت آن از سمت افراد به خرج کننده می باشد. سرویس دنگپ قصد دارد تا این مشکل را برطرف نماید .</w:t>
      </w:r>
    </w:p>
    <w:p w:rsidR="00C63F16" w:rsidRDefault="009C4DE3" w:rsidP="009C4DE3">
      <w:r>
        <w:rPr>
          <w:rFonts w:hint="cs"/>
          <w:rtl/>
        </w:rPr>
        <w:t>به عنوان مسایل در بین دانشجویان به خصوص خوابگاهیان خرج های گروهی بسیار رایج است همچنین در طول سفر های خانوادگی نیز همین اتفاق می افتد. دنگپ قصد دارد تا با طراحی یک سرویس امن و کارا مدیریت مخارج گروهی افراد را بر عهده بگیرد. البته در این زمینه از سوی برخی افراد کارهایی انجام شده که بسیار ناقص به نظر میرسد و گواه این ادعا تعداد پایین کاربران ( حداکثر 5 الی 10 هزار نفر ) این دست سرویس ها می باشد. همین موضوع یک نقطه قوت برای این بازار محسوب میگردد که رقابت را راحت تر میکند. در واقع سرویس دنگپ قصد دارد هم محاسبات و مدیریت مخارج را انجام دهد و هم پرداخت و تسویه حساب ها را بر عهده بگیرد.</w:t>
      </w:r>
    </w:p>
    <w:p w:rsidR="00C63F16" w:rsidRDefault="009C4DE3">
      <w:pPr>
        <w:pStyle w:val="Heading2"/>
      </w:pPr>
      <w:bookmarkStart w:id="1" w:name="_Toc480904945"/>
      <w:r>
        <w:rPr>
          <w:rFonts w:hint="cs"/>
          <w:rtl/>
        </w:rPr>
        <w:t>اهداف</w:t>
      </w:r>
      <w:bookmarkEnd w:id="1"/>
    </w:p>
    <w:p w:rsidR="00C63F16" w:rsidRDefault="009C4DE3" w:rsidP="0045584B">
      <w:pPr>
        <w:rPr>
          <w:rtl/>
          <w:lang w:bidi="fa-IR"/>
        </w:rPr>
      </w:pPr>
      <w:r>
        <w:rPr>
          <w:rFonts w:hint="cs"/>
          <w:rtl/>
        </w:rPr>
        <w:t xml:space="preserve">یکی از اهداف اصلی زمان رسیدن به بازار پروژه می باشد که برای آن حدود 3 الی 4 ماه در نظر گرفته شده است . همچنین در گام اول ارایه کلاینت های اندروید و وب الزامی ست و سعی خواهد شد که کلاینت های </w:t>
      </w:r>
      <w:r>
        <w:t>IOS</w:t>
      </w:r>
      <w:r>
        <w:rPr>
          <w:rFonts w:hint="cs"/>
          <w:rtl/>
          <w:lang w:bidi="fa-IR"/>
        </w:rPr>
        <w:t xml:space="preserve"> و دسکتا نیز ارایه گردد.</w:t>
      </w:r>
    </w:p>
    <w:p w:rsidR="00C63F16" w:rsidRDefault="0045584B">
      <w:pPr>
        <w:pStyle w:val="Heading2"/>
      </w:pPr>
      <w:bookmarkStart w:id="2" w:name="_Toc480904946"/>
      <w:r>
        <w:rPr>
          <w:rFonts w:hint="cs"/>
          <w:rtl/>
        </w:rPr>
        <w:t>نکته کلیدی</w:t>
      </w:r>
      <w:bookmarkEnd w:id="2"/>
    </w:p>
    <w:p w:rsidR="00FA6695" w:rsidRDefault="0045584B" w:rsidP="00FA6695">
      <w:pPr>
        <w:rPr>
          <w:rtl/>
        </w:rPr>
      </w:pPr>
      <w:r>
        <w:rPr>
          <w:rFonts w:hint="cs"/>
          <w:rtl/>
        </w:rPr>
        <w:t>یکی از نکات کلیدی که باید حتما در پروژه اتفاق بیفتد کسب پروانه اعتماد الکترونیک می باشد . این پروانه برای پرداخت های الکترونیک در دنگپ لازم است. البته نکته اصلی ، لازم بودن پروانه کسب برای دریافت پروانه اعتماد الکترونیک می باشد که باید حتما تهیه گردد.</w:t>
      </w:r>
    </w:p>
    <w:p w:rsidR="00FA6695" w:rsidRDefault="00FA6695">
      <w:pPr>
        <w:bidi w:val="0"/>
        <w:jc w:val="left"/>
        <w:rPr>
          <w:rtl/>
        </w:rPr>
      </w:pPr>
      <w:r>
        <w:rPr>
          <w:rtl/>
        </w:rPr>
        <w:br w:type="page"/>
      </w:r>
    </w:p>
    <w:p w:rsidR="00C63F16" w:rsidRDefault="00212F4D">
      <w:pPr>
        <w:pStyle w:val="Heading1"/>
      </w:pPr>
      <w:bookmarkStart w:id="3" w:name="_Toc480904947"/>
      <w:r>
        <w:rPr>
          <w:rFonts w:hint="cs"/>
          <w:rtl/>
        </w:rPr>
        <w:lastRenderedPageBreak/>
        <w:t>توضیح تجارت</w:t>
      </w:r>
      <w:bookmarkEnd w:id="3"/>
    </w:p>
    <w:sdt>
      <w:sdtPr>
        <w:rPr>
          <w:rtl/>
        </w:rPr>
        <w:id w:val="-1085602515"/>
        <w:placeholder>
          <w:docPart w:val="1083FAC49A834BE99B3E36BA8B852A6B"/>
        </w:placeholder>
        <w15:appearance w15:val="hidden"/>
      </w:sdtPr>
      <w:sdtEndPr/>
      <w:sdtContent>
        <w:p w:rsidR="00C63F16" w:rsidRDefault="00212F4D" w:rsidP="00212F4D">
          <w:r>
            <w:rPr>
              <w:rFonts w:hint="cs"/>
              <w:rtl/>
            </w:rPr>
            <w:t xml:space="preserve">دنگ اپ یک سرویس نوپا و جدید در حوزه خدمات عمومی </w:t>
          </w:r>
          <w:r w:rsidR="00813EAD">
            <w:rPr>
              <w:rFonts w:hint="cs"/>
              <w:rtl/>
            </w:rPr>
            <w:t>و کاربری های روزمره می باشد.دنگ اپ قصد دارد که هزینه های گروهی برای یک فعالیت خاص را مدیریت کند به طوریکه در آخر هر فعالیت میزان مخارج و هزینه های هر کس برای آن فعالیت مشخص گردد</w:t>
          </w:r>
          <w:r w:rsidR="00937BE4">
            <w:rPr>
              <w:rFonts w:hint="cs"/>
              <w:rtl/>
            </w:rPr>
            <w:t>. تمامی محاسبات توسط خود دنگ اپ صورت میپذیرد . همچنین یکی از مزیت های رقابتی دنگ اپ این است که کاربران میتوانند حساب دنگ اپ خود را شارژ نمایند و هزینه های انجام شده را از طریق همین حساب پرداخت کنند . برای انتقال هزینه ها و پرداخت ها سعی میشود حتی از کارمزد بانک برای عملیات کارت به کارت مبلغ کمتری دریافت شود تا کاربرانی که حساب خود را شارژ میکنند بیشتر تشویق بشوند که پرداخت ها را از طریف خود دنگ اپ انجام دهند.</w:t>
          </w:r>
        </w:p>
      </w:sdtContent>
    </w:sdt>
    <w:p w:rsidR="00C63F16" w:rsidRPr="00937BE4" w:rsidRDefault="00937BE4" w:rsidP="00937BE4">
      <w:pPr>
        <w:pStyle w:val="Heading2"/>
      </w:pPr>
      <w:bookmarkStart w:id="4" w:name="_Toc480904948"/>
      <w:r>
        <w:rPr>
          <w:rFonts w:hint="cs"/>
          <w:rtl/>
        </w:rPr>
        <w:t>مالکیت اثر</w:t>
      </w:r>
      <w:bookmarkEnd w:id="4"/>
    </w:p>
    <w:p w:rsidR="00C63F16" w:rsidRDefault="00937BE4" w:rsidP="00937BE4">
      <w:r>
        <w:rPr>
          <w:rFonts w:hint="cs"/>
          <w:rtl/>
        </w:rPr>
        <w:t>مالکین این اثر آقایان عمران باتمان غلیچ و محمدمهدی آقاجانی میباشند که طبق توافق انجام گرفته میزان سود به نسبت 60 به 40 درصد به نفع آقای باتمان غلیچ تقسیم میگردد.البته در انجام هزینه ها نیز همین نسبت رعایت خواهد شد.</w:t>
      </w:r>
    </w:p>
    <w:p w:rsidR="00C17102" w:rsidRDefault="00C17102" w:rsidP="00C17102">
      <w:pPr>
        <w:pStyle w:val="Heading2"/>
      </w:pPr>
      <w:bookmarkStart w:id="5" w:name="_Toc480904949"/>
      <w:r>
        <w:rPr>
          <w:rFonts w:hint="cs"/>
          <w:rtl/>
        </w:rPr>
        <w:t>سرویس دنگ اپ</w:t>
      </w:r>
      <w:bookmarkEnd w:id="5"/>
    </w:p>
    <w:p w:rsidR="00C17102" w:rsidRDefault="00C17102" w:rsidP="0035589B">
      <w:pPr>
        <w:rPr>
          <w:rtl/>
        </w:rPr>
      </w:pPr>
      <w:r>
        <w:rPr>
          <w:rFonts w:hint="cs"/>
          <w:rtl/>
        </w:rPr>
        <w:t>دنگ اپ قصد دارد مدیریت مخارج گروهی را راحت تر کند به گونه ای که برای هر رویداد ، افراد برای انجام هزینه ها از دنگ اپ استفاده کنند. در واقع مسئول هر فعالیت میتواند یک جریان در دنگ اپ ایجاد کند و افرادی که قرار است برای آن هزینه کنند را به آن اضافه نماید.</w:t>
      </w:r>
      <w:r w:rsidR="0035589B">
        <w:rPr>
          <w:rFonts w:hint="cs"/>
          <w:rtl/>
          <w:lang w:bidi="fa-IR"/>
        </w:rPr>
        <w:t>فردی که یک جریان ایجاد میکند تحت عنوان مدیر جریان شناخته میشود که باید احراز هویت شده باشد اگر هویتش احراز نشود میتواند یک جریان خاموش ایجاد کند که تنها به صورت آفلاین مخارج قبت میشود.</w:t>
      </w:r>
      <w:r>
        <w:rPr>
          <w:rFonts w:hint="cs"/>
          <w:rtl/>
        </w:rPr>
        <w:t xml:space="preserve"> از این پس کافی ست هر فرد تنها هزینه هایی که انجام داده را وارد کند و دنگ اپ به صورت خودکار سهم هر طرف و میزان بدیهی افراد به یکدیگر را تعیین میکند . اگر افراد حساب دنگ اپ خود را شارژ کرده باشند می توانند از همین طریق و بدون پرداخت کارمزد های بانک بدهی های خود را به یکدیگر پرداخت کنند. کاربران می توانند به صورت ماهیانه حساب خود را تسویه کرده و میزان اعتبار باقی مانده خود را از دنگ اپ دریافت کنند. همین امر باعث میشود که کاربران با خیالی آسوده حساب دنگ اپ خود را شارژ کرده و از باقی ماندن اعتبار در حساب نگرانی نداشته باشند.</w:t>
      </w:r>
    </w:p>
    <w:p w:rsidR="00C17102" w:rsidRDefault="0035589B" w:rsidP="0035589B">
      <w:pPr>
        <w:rPr>
          <w:rtl/>
        </w:rPr>
      </w:pPr>
      <w:r>
        <w:rPr>
          <w:rFonts w:hint="cs"/>
          <w:rtl/>
        </w:rPr>
        <w:t>با توجه به حوزه فعالیت که یک سرویس عمومی میباشد این پتانسیل وجود دارد که بازار هدف به صورت عامه مردم قرار گیرد.</w:t>
      </w:r>
      <w:r w:rsidR="00C17102">
        <w:rPr>
          <w:rFonts w:hint="cs"/>
          <w:rtl/>
        </w:rPr>
        <w:t>در حوزه مدیریت مخارج گروهی تاکنون سرویس قوی و رقابتی ارایه نشده است و همین موضوع میتواند یک مزیت برای ورود به این عرصه باشد. البته از طرفی دیگر لازم است تا این نیاز در مشتریان ایجاد شود که وجود یک سرویس مدیریت مخارج گروهی بسیار لازم است تا آنها ترغیب شوند و از این سرویس استفاده کنند.</w:t>
      </w:r>
    </w:p>
    <w:p w:rsidR="00C17102" w:rsidRDefault="00C17102" w:rsidP="00C17102">
      <w:pPr>
        <w:rPr>
          <w:rtl/>
        </w:rPr>
      </w:pPr>
      <w:r>
        <w:rPr>
          <w:rFonts w:hint="cs"/>
          <w:rtl/>
        </w:rPr>
        <w:t xml:space="preserve">با توجه به اینکه افراد مخارج خود را در یک جریان گروهی ثبت میکنند و همچنین در آخر هر ماه میتوانند حساب خود را تسویه بنمایند ، امنیت و نحوه نگه داری اطلاعات بر روی سرور بسیار اهمیت پیدا میکند . زیرا اگر اطلاعات به صورت خام نگه داری شوند </w:t>
      </w:r>
      <w:r>
        <w:rPr>
          <w:rFonts w:hint="cs"/>
          <w:rtl/>
        </w:rPr>
        <w:lastRenderedPageBreak/>
        <w:t>هکر ها میتوانند با ایجاد رکورد های مجازی در سرور برای خود مانده اعتبار خود را بالا ببرند و از این طریق در هر ماه وجه اضافه دریافت نمایند . لازم است تا داده های بانکی علاوه بر کد شدن ، هنگام استفاده ، از بانک مبدا تایید شوند تا از محاسبه شدن رکورد های نا معتبر در پایگاه داده سرور جلوگیری گردد.</w:t>
      </w:r>
    </w:p>
    <w:p w:rsidR="00C63F16" w:rsidRDefault="00E22ADF">
      <w:pPr>
        <w:pStyle w:val="Heading2"/>
        <w:rPr>
          <w:lang w:bidi="fa-IR"/>
        </w:rPr>
      </w:pPr>
      <w:bookmarkStart w:id="6" w:name="_Toc480904950"/>
      <w:r>
        <w:rPr>
          <w:rFonts w:hint="cs"/>
          <w:rtl/>
        </w:rPr>
        <w:t>مکان</w:t>
      </w:r>
      <w:r w:rsidR="00535B8C">
        <w:rPr>
          <w:rFonts w:hint="cs"/>
          <w:rtl/>
          <w:lang w:bidi="fa-IR"/>
        </w:rPr>
        <w:t xml:space="preserve"> تجارت</w:t>
      </w:r>
      <w:bookmarkEnd w:id="6"/>
    </w:p>
    <w:p w:rsidR="00C63F16" w:rsidRDefault="00E22ADF" w:rsidP="00535B8C">
      <w:r>
        <w:rPr>
          <w:rFonts w:hint="cs"/>
          <w:rtl/>
        </w:rPr>
        <w:t>با توجه به نوع فعالیت که در حوزه فناوری اطلاعات می باشد ، سرویس دنگ اپ یک سرویس توزیع شده بر روی شبکه اینترنت است . در نتیجه برای این سرویس مکان تجارت به معنای رایج تعریف نمیگردد. نکته مهم در این زمین میزان بار بر روی سرور های دنگ اپ خواهد بود. با توجه به این نکته که سرویس دنگ اپ برای کلاینت های اندروید ، وب و احتمالا آی او اس توزیع خواهد شد پس تمامی فعالیت های یک کاربر در هر یک از این کلاینت ها باید بر روی سرور های دنگ اپ بارگذاری گردد . اما باید توجه کرد که یک کاربر در طول روز مدام از دنگ اپ استفاده نمیکند و در نتیجه این امکان وجود دارد که بار ارسالی از طرف کاربر در طول روز تقسیم گردد و از فشار زیاد بر روی سرور جلوگیری شود.</w:t>
      </w:r>
    </w:p>
    <w:p w:rsidR="00C63F16" w:rsidRDefault="00535B8C">
      <w:pPr>
        <w:pStyle w:val="Heading2"/>
      </w:pPr>
      <w:bookmarkStart w:id="7" w:name="_Toc480904951"/>
      <w:r>
        <w:rPr>
          <w:rFonts w:hint="cs"/>
          <w:rtl/>
        </w:rPr>
        <w:t>ساعات کاری</w:t>
      </w:r>
      <w:bookmarkEnd w:id="7"/>
    </w:p>
    <w:p w:rsidR="00C63F16" w:rsidRDefault="00535B8C" w:rsidP="00954FC3">
      <w:r>
        <w:rPr>
          <w:rFonts w:hint="cs"/>
          <w:rtl/>
        </w:rPr>
        <w:t>برای راه اندازی سرویس دنگ اپ طبق پیش بینی های انجام شده نیاز به 50 نفر ساعت کار در هفته وجود دارد که برای انجام این حجم از کار دو نفر کافی می باشند .البته بعد از راه اندازی اولیه و برای پیشرفت سرویس و بهبود دادن آن به خصوص پشتیبانی از کلاینت های متنوع تر قطعا این نیاز بیشتر میشود.</w:t>
      </w:r>
      <w:r w:rsidR="002C50C8">
        <w:rPr>
          <w:rFonts w:hint="cs"/>
          <w:rtl/>
        </w:rPr>
        <w:t xml:space="preserve"> در نتیجه باید افراد بیشتری به کار گرفته شوند.</w:t>
      </w:r>
    </w:p>
    <w:p w:rsidR="00C63F16" w:rsidRDefault="00954FC3">
      <w:pPr>
        <w:pStyle w:val="Heading2"/>
      </w:pPr>
      <w:bookmarkStart w:id="8" w:name="_Toc480904952"/>
      <w:r>
        <w:rPr>
          <w:rFonts w:hint="cs"/>
          <w:rtl/>
        </w:rPr>
        <w:t>مدیریت</w:t>
      </w:r>
      <w:bookmarkEnd w:id="8"/>
    </w:p>
    <w:p w:rsidR="00C63F16" w:rsidRDefault="00954FC3" w:rsidP="00954FC3">
      <w:pPr>
        <w:rPr>
          <w:rtl/>
          <w:lang w:bidi="fa-IR"/>
        </w:rPr>
      </w:pPr>
      <w:r>
        <w:rPr>
          <w:rFonts w:hint="cs"/>
          <w:rtl/>
        </w:rPr>
        <w:t xml:space="preserve">با توجه به تجربیات قبلی برای راه افتادن موفق این سرویس نیاز است که در ابتدای راه افراد اصلی بستر سرویس شامل </w:t>
      </w:r>
      <w:r w:rsidR="00BF51D1">
        <w:t>API</w:t>
      </w:r>
      <w:r w:rsidR="00BF51D1">
        <w:rPr>
          <w:rFonts w:hint="cs"/>
          <w:rtl/>
          <w:lang w:bidi="fa-IR"/>
        </w:rPr>
        <w:t xml:space="preserve"> سمت سرور ، کلاینت اندروید و کلاینت وب را راه اندازی کنند . اما برای ادامه راه با توجهبه گسترش سرویس نیاز به ایجاد کلاینت های </w:t>
      </w:r>
      <w:r w:rsidR="00BF51D1">
        <w:rPr>
          <w:lang w:bidi="fa-IR"/>
        </w:rPr>
        <w:t>IOS</w:t>
      </w:r>
      <w:r w:rsidR="00BF51D1">
        <w:rPr>
          <w:rFonts w:hint="cs"/>
          <w:rtl/>
          <w:lang w:bidi="fa-IR"/>
        </w:rPr>
        <w:t xml:space="preserve"> و </w:t>
      </w:r>
      <w:r w:rsidR="00BF51D1">
        <w:rPr>
          <w:lang w:bidi="fa-IR"/>
        </w:rPr>
        <w:t>Desktop</w:t>
      </w:r>
      <w:r w:rsidR="00BF51D1">
        <w:rPr>
          <w:rFonts w:hint="cs"/>
          <w:rtl/>
          <w:lang w:bidi="fa-IR"/>
        </w:rPr>
        <w:t xml:space="preserve"> احساس می شود . همچنین برای تامین امنیت سرور نیاز به استخدام کارشناس امنیت نیز احساس می شود. برای به کار گیری نیروها</w:t>
      </w:r>
      <w:r w:rsidR="00CF5985">
        <w:rPr>
          <w:rFonts w:hint="cs"/>
          <w:rtl/>
          <w:lang w:bidi="fa-IR"/>
        </w:rPr>
        <w:t>ی جدید باید ضوابط زیر مد نظر قرار گیرد :</w:t>
      </w:r>
    </w:p>
    <w:p w:rsidR="00CF5985" w:rsidRDefault="00CF5985" w:rsidP="00CF5985">
      <w:pPr>
        <w:pStyle w:val="ListParagraph"/>
        <w:numPr>
          <w:ilvl w:val="0"/>
          <w:numId w:val="4"/>
        </w:numPr>
        <w:rPr>
          <w:lang w:bidi="fa-IR"/>
        </w:rPr>
      </w:pPr>
      <w:r>
        <w:rPr>
          <w:rFonts w:hint="cs"/>
          <w:rtl/>
          <w:lang w:bidi="fa-IR"/>
        </w:rPr>
        <w:t>تسلط بر روی یکی از کلاینت های اندروید ، وب ، دسکتاپ</w:t>
      </w:r>
    </w:p>
    <w:p w:rsidR="00CF5985" w:rsidRDefault="00CF5985" w:rsidP="00CF5985">
      <w:pPr>
        <w:pStyle w:val="ListParagraph"/>
        <w:numPr>
          <w:ilvl w:val="0"/>
          <w:numId w:val="4"/>
        </w:numPr>
        <w:rPr>
          <w:lang w:bidi="fa-IR"/>
        </w:rPr>
      </w:pPr>
      <w:r>
        <w:rPr>
          <w:rFonts w:hint="cs"/>
          <w:rtl/>
          <w:lang w:bidi="fa-IR"/>
        </w:rPr>
        <w:t xml:space="preserve">برای کلاینت </w:t>
      </w:r>
      <w:r>
        <w:rPr>
          <w:lang w:bidi="fa-IR"/>
        </w:rPr>
        <w:t>IOS</w:t>
      </w:r>
      <w:r>
        <w:rPr>
          <w:rFonts w:hint="cs"/>
          <w:rtl/>
          <w:lang w:bidi="fa-IR"/>
        </w:rPr>
        <w:t xml:space="preserve"> نیاز به </w:t>
      </w:r>
      <w:r>
        <w:rPr>
          <w:lang w:bidi="fa-IR"/>
        </w:rPr>
        <w:t>out sourcing</w:t>
      </w:r>
      <w:r>
        <w:rPr>
          <w:rFonts w:hint="cs"/>
          <w:rtl/>
          <w:lang w:bidi="fa-IR"/>
        </w:rPr>
        <w:t xml:space="preserve"> وجود دارد.</w:t>
      </w:r>
    </w:p>
    <w:p w:rsidR="00CF5985" w:rsidRDefault="00CF5985" w:rsidP="00CF5985">
      <w:pPr>
        <w:pStyle w:val="ListParagraph"/>
        <w:numPr>
          <w:ilvl w:val="0"/>
          <w:numId w:val="4"/>
        </w:numPr>
        <w:rPr>
          <w:rtl/>
          <w:lang w:bidi="fa-IR"/>
        </w:rPr>
      </w:pPr>
      <w:r>
        <w:rPr>
          <w:rFonts w:hint="cs"/>
          <w:rtl/>
          <w:lang w:bidi="fa-IR"/>
        </w:rPr>
        <w:t>برای امنیت سرور نیاز به یک کارشناس امنیت وجود دارد.</w:t>
      </w:r>
    </w:p>
    <w:p w:rsidR="00C63F16" w:rsidRDefault="00471E8A">
      <w:pPr>
        <w:pStyle w:val="Heading2"/>
      </w:pPr>
      <w:bookmarkStart w:id="9" w:name="_Toc480904953"/>
      <w:r>
        <w:rPr>
          <w:rFonts w:hint="cs"/>
          <w:rtl/>
        </w:rPr>
        <w:t>مدیریت مالی</w:t>
      </w:r>
      <w:bookmarkEnd w:id="9"/>
    </w:p>
    <w:p w:rsidR="00C63F16" w:rsidRDefault="000D2E09" w:rsidP="000D2E09">
      <w:pPr>
        <w:rPr>
          <w:rtl/>
          <w:lang w:bidi="fa-IR"/>
        </w:rPr>
      </w:pPr>
      <w:r>
        <w:rPr>
          <w:rFonts w:hint="cs"/>
          <w:rtl/>
        </w:rPr>
        <w:t xml:space="preserve">برای سودآوری سرویس نکات خاصی در نظر گرفته شده است . هر کاربر میتواند حساب خود را شارژ کند و برای این شارژ مبلغ اضافه ای که پرداخت میکند کمتر از کارمزد بانک خواهد بود. مقدار این سود حدود 3 درصد می باشد. یعنی به ازای 10000 تومان شارژ که کاربر پرداخت میکند حدود 300 تومان سود پرداخت میکند که کمتر از کارمزد بانک می باشد.مقادیر شارژ حساب ، مقدار </w:t>
      </w:r>
      <w:r>
        <w:rPr>
          <w:rFonts w:hint="cs"/>
          <w:rtl/>
        </w:rPr>
        <w:lastRenderedPageBreak/>
        <w:t>های ثابت 5000 ، 10000 ، 20000 ، 50000</w:t>
      </w:r>
      <w:r>
        <w:t xml:space="preserve"> </w:t>
      </w:r>
      <w:r>
        <w:rPr>
          <w:rFonts w:hint="cs"/>
          <w:rtl/>
          <w:lang w:bidi="fa-IR"/>
        </w:rPr>
        <w:t xml:space="preserve"> تومان می باشد و کاربر برای همه این مقادیر باید 300 تومان مبلغ اضافه تر پرداخت کند. همین موضوع باعث میشود که کاربر ترغیب شود تا مبالغ بالاتر را در برای شارژ پرداخت کند . از طرفی با ازدیاد تعداد کاربران برنامه ، در صورتی که کاربران </w:t>
      </w:r>
      <w:r w:rsidR="00154924">
        <w:rPr>
          <w:rFonts w:hint="cs"/>
          <w:rtl/>
          <w:lang w:bidi="fa-IR"/>
        </w:rPr>
        <w:t>بخواهند حساب خود را شارژ کنند مقدار قابل توجه ای وجه نقد در حساب شرکت در هر ماه راکد خواهد بود که می توان این سرمایه را فعال کرد و به گردش در آورد و از سود آن سرمایه وجه کاربران را پرداخت نمود.</w:t>
      </w:r>
    </w:p>
    <w:p w:rsidR="00154924" w:rsidRDefault="00154924" w:rsidP="00154924">
      <w:pPr>
        <w:rPr>
          <w:rtl/>
          <w:lang w:bidi="fa-IR"/>
        </w:rPr>
      </w:pPr>
      <w:r>
        <w:rPr>
          <w:rFonts w:hint="cs"/>
          <w:rtl/>
          <w:lang w:bidi="fa-IR"/>
        </w:rPr>
        <w:t>بسته به حجم وجه نقد راکد در حساب شرکت می توان فعالیت های اقتصادی محتلفی حول سرمایه تعریف نمود. ساده ترین کار باز کردن سپرده سرمایه گذاری در بانک ها می باشد که از سود سپرده بتوان تسویه حساب کاربران را انجام داد. که البته این نوع سرمایه گذاری فعلا مد نظر نمی باشد. نحوه دیگر با توجه به حجم بیشتر سپرده می تواند سرمایه گذاری همین وجه نقد در بازار بورس باشد.</w:t>
      </w:r>
    </w:p>
    <w:p w:rsidR="00154924" w:rsidRDefault="00154924" w:rsidP="00B250DD">
      <w:pPr>
        <w:rPr>
          <w:rtl/>
          <w:lang w:bidi="fa-IR"/>
        </w:rPr>
      </w:pPr>
      <w:r>
        <w:rPr>
          <w:rFonts w:hint="cs"/>
          <w:rtl/>
          <w:lang w:bidi="fa-IR"/>
        </w:rPr>
        <w:t>طبق مطالعات تجربی و میدانی از بازار بورس برای شروع این سرمایه گذاری به سرمایه اولیه حدود 60 تا 100 میلیون تومانی نیاز می باشد. با توجه به این نکته که هر کاربر با یک بار شارژ کردن 300 تومان سود برای سرویس به همراه دارد، سرویس دنگپ</w:t>
      </w:r>
      <w:r w:rsidR="00B250DD">
        <w:rPr>
          <w:rFonts w:hint="cs"/>
          <w:rtl/>
          <w:lang w:bidi="fa-IR"/>
        </w:rPr>
        <w:t xml:space="preserve"> باید</w:t>
      </w:r>
      <w:r>
        <w:rPr>
          <w:rFonts w:hint="cs"/>
          <w:rtl/>
          <w:lang w:bidi="fa-IR"/>
        </w:rPr>
        <w:t xml:space="preserve"> بین 200 تا 500 هزار کاربر جذب کند</w:t>
      </w:r>
      <w:r w:rsidR="00B250DD">
        <w:rPr>
          <w:rFonts w:hint="cs"/>
          <w:rtl/>
          <w:lang w:bidi="fa-IR"/>
        </w:rPr>
        <w:t xml:space="preserve"> و هر  کاربر حداقل یکبار حساب خود را شارژ کند</w:t>
      </w:r>
      <w:r>
        <w:rPr>
          <w:rFonts w:hint="cs"/>
          <w:rtl/>
          <w:lang w:bidi="fa-IR"/>
        </w:rPr>
        <w:t xml:space="preserve"> تا بتواند به این سطح سرمایه برسد.</w:t>
      </w:r>
    </w:p>
    <w:p w:rsidR="00154924" w:rsidRDefault="00154924" w:rsidP="00154924">
      <w:pPr>
        <w:rPr>
          <w:rtl/>
          <w:lang w:bidi="fa-IR"/>
        </w:rPr>
      </w:pPr>
      <w:r>
        <w:rPr>
          <w:rFonts w:hint="cs"/>
          <w:rtl/>
          <w:lang w:bidi="fa-IR"/>
        </w:rPr>
        <w:t>با توجه به نرخ آمار رشد کاربران در بازار های اپ اندروید جذب همین تعداد کاربر که در بالا ذکر شد حدود یک سال زمان میبرد ( البته در طول این یکسال می توان برای کلاینت های دیگر نیز کاربر جذب نمود ) . برای تسریع در جذب این حجم از سرمایه باید کاربران را تشویق کرد تا بیش از یکبار حساب خود را در طول این یکسال شارژ بنمایند. بنابراین در یکسال اول خیلی اهمیت ندارد که کاربران اعتبار خود را در حسابشان نگه دارند بلکه تسویه حساب آنها و دوباره شارژ نمودن حساب در یکسال اول بیشتر مد نظر می باشد.</w:t>
      </w:r>
      <w:r w:rsidR="00B250DD">
        <w:rPr>
          <w:rFonts w:hint="cs"/>
          <w:rtl/>
          <w:lang w:bidi="fa-IR"/>
        </w:rPr>
        <w:t xml:space="preserve"> بعد از سپری شدن سال اول و جذب سرمایه مطلوب و راه افتادن سرمایه گذاری در بازار سرمایه حال باید استراتژی مالی سرویس به این سمت برود که کاربران به جای تسویه حساب خود ، وجه خود را در حساب نگه دارند ( زیرا میزان شارژ موجود در حساب هر کاربر که حداقل 5000 تومان است بسیار بیشتر از مقدار 300 تومانی ست که برای شارژ مجدد می پردازند ) تا سرمایه راکد ایجاد شود و با توجه به سرمایه گذاری قبلی از همین حجم سرمایه استفاده شده و سود سرمایه گذاری را مضاعف کند . </w:t>
      </w:r>
    </w:p>
    <w:p w:rsidR="000640F7" w:rsidRDefault="000640F7" w:rsidP="000640F7">
      <w:pPr>
        <w:rPr>
          <w:rtl/>
          <w:lang w:bidi="fa-IR"/>
        </w:rPr>
      </w:pPr>
      <w:r>
        <w:rPr>
          <w:rFonts w:hint="cs"/>
          <w:rtl/>
          <w:lang w:bidi="fa-IR"/>
        </w:rPr>
        <w:t>در صورتی که تعداد کاربران از پنج میلیون فراتر رفت میتوان برای مذاکرات با یک بانک مشخص وارد شد مبنی بر اینکه تمامی تراکنش ها را از طریق همان بانک انجام دهیم که البته این موضوع به عنوان یک چشم انداز مطرح می باشد.</w:t>
      </w:r>
    </w:p>
    <w:p w:rsidR="004461B3" w:rsidRDefault="00B250DD" w:rsidP="00EB5743">
      <w:pPr>
        <w:rPr>
          <w:rtl/>
          <w:lang w:bidi="fa-IR"/>
        </w:rPr>
      </w:pPr>
      <w:r>
        <w:rPr>
          <w:rFonts w:hint="cs"/>
          <w:rtl/>
          <w:lang w:bidi="fa-IR"/>
        </w:rPr>
        <w:t>حال با توجه به توضیح نحوه درآمد باید به برخی از هزینه ها نیز توجه نمود.</w:t>
      </w:r>
      <w:r w:rsidR="003626B7">
        <w:rPr>
          <w:rFonts w:hint="cs"/>
          <w:rtl/>
          <w:lang w:bidi="fa-IR"/>
        </w:rPr>
        <w:t xml:space="preserve"> برای </w:t>
      </w:r>
      <w:r w:rsidR="003626B7">
        <w:rPr>
          <w:lang w:bidi="fa-IR"/>
        </w:rPr>
        <w:t>out source</w:t>
      </w:r>
      <w:r w:rsidR="003626B7">
        <w:rPr>
          <w:rFonts w:hint="cs"/>
          <w:rtl/>
          <w:lang w:bidi="fa-IR"/>
        </w:rPr>
        <w:t xml:space="preserve"> کردن کلاینت </w:t>
      </w:r>
      <w:r w:rsidR="003626B7">
        <w:rPr>
          <w:lang w:bidi="fa-IR"/>
        </w:rPr>
        <w:t>IOS</w:t>
      </w:r>
      <w:r w:rsidR="003626B7">
        <w:rPr>
          <w:rFonts w:hint="cs"/>
          <w:rtl/>
          <w:lang w:bidi="fa-IR"/>
        </w:rPr>
        <w:t xml:space="preserve"> حدود 1 میلیون تومان و برای استخدام کارشناس امنیت حدودا ماهی 3 میلیون تومان هزینه لازم است. </w:t>
      </w:r>
      <w:r w:rsidR="000640F7">
        <w:rPr>
          <w:rFonts w:hint="cs"/>
          <w:rtl/>
          <w:lang w:bidi="fa-IR"/>
        </w:rPr>
        <w:t>همچنین در صورت نیاز برای استخدام مهندسین در زمینه طراحی و کدنویسی به ازای هر نفر حدود یک و نیم میلیون تومان در ماه نیاز داریم.</w:t>
      </w:r>
    </w:p>
    <w:p w:rsidR="004461B3" w:rsidRDefault="004461B3">
      <w:pPr>
        <w:bidi w:val="0"/>
        <w:jc w:val="left"/>
        <w:rPr>
          <w:rtl/>
          <w:lang w:bidi="fa-IR"/>
        </w:rPr>
      </w:pPr>
      <w:r>
        <w:rPr>
          <w:rtl/>
          <w:lang w:bidi="fa-IR"/>
        </w:rPr>
        <w:br w:type="page"/>
      </w:r>
    </w:p>
    <w:p w:rsidR="00C63F16" w:rsidRDefault="00225F76">
      <w:pPr>
        <w:pStyle w:val="Heading1"/>
      </w:pPr>
      <w:bookmarkStart w:id="10" w:name="_Toc480904954"/>
      <w:r>
        <w:rPr>
          <w:rFonts w:hint="cs"/>
          <w:rtl/>
        </w:rPr>
        <w:lastRenderedPageBreak/>
        <w:t>بازاریابی</w:t>
      </w:r>
      <w:bookmarkEnd w:id="10"/>
    </w:p>
    <w:p w:rsidR="00C63F16" w:rsidRDefault="00225F76" w:rsidP="00225F76">
      <w:pPr>
        <w:rPr>
          <w:rtl/>
          <w:lang w:bidi="fa-IR"/>
        </w:rPr>
      </w:pPr>
      <w:r>
        <w:rPr>
          <w:rFonts w:hint="cs"/>
          <w:rtl/>
        </w:rPr>
        <w:t xml:space="preserve">از نکات مهم برای سرویس دنگپ زمان رسیدن به بازار می باشد که با توجه به محدودیت وقت اجرا کنندگان زمانی در حدود سه الی چهار ماه برای ان پیش بینی شده است که در صورت بیشتر شدن این زمان احتمال ناموفق شدن این سرویس از سمت اجرا کنندگان بالا میرود. همچنین در سمت کاربران برای ادامه حیات مالی این پروژه پیش بینی می شود که باید در طول یکسال نزدیک به 100 الی 200 هزار کاربر برای تمامی کلاینت ها ( اندروید و وب و </w:t>
      </w:r>
      <w:r>
        <w:t>IOS</w:t>
      </w:r>
      <w:r>
        <w:rPr>
          <w:rFonts w:hint="cs"/>
          <w:rtl/>
          <w:lang w:bidi="fa-IR"/>
        </w:rPr>
        <w:t xml:space="preserve"> ) جذب بشود.</w:t>
      </w:r>
    </w:p>
    <w:p w:rsidR="00B31B70" w:rsidRDefault="00B31B70" w:rsidP="00B31B70">
      <w:pPr>
        <w:rPr>
          <w:rtl/>
          <w:lang w:bidi="fa-IR"/>
        </w:rPr>
      </w:pPr>
      <w:r>
        <w:rPr>
          <w:rFonts w:hint="cs"/>
          <w:rtl/>
          <w:lang w:bidi="fa-IR"/>
        </w:rPr>
        <w:t xml:space="preserve">برای توزیع سرویس هم بسته به نوع کلاینت ها کانال های مختلفی را می شود در نظر گرفت . برای توزیع کلاینت اندروید شرکت کافه بازار و اپ بازار در نظر گرفته شده است . همچنین تبلیغات برای استفاده از نسخه وب اپ دنگپ نیز میتواند از همین طریق انجام بشود.برای انتشار نسخه </w:t>
      </w:r>
      <w:r>
        <w:rPr>
          <w:lang w:bidi="fa-IR"/>
        </w:rPr>
        <w:t>IOS</w:t>
      </w:r>
      <w:r>
        <w:rPr>
          <w:rFonts w:hint="cs"/>
          <w:rtl/>
          <w:lang w:bidi="fa-IR"/>
        </w:rPr>
        <w:t xml:space="preserve"> هم اپ استور های داخلی مانند سیبچه درنظر گرفته شده است . که البته سعی میشود بر روی اپل استور هم توزیع گردد.</w:t>
      </w:r>
    </w:p>
    <w:p w:rsidR="00225F76" w:rsidRDefault="00225F76" w:rsidP="00225F76">
      <w:pPr>
        <w:rPr>
          <w:rtl/>
          <w:lang w:bidi="fa-IR"/>
        </w:rPr>
      </w:pPr>
      <w:r>
        <w:rPr>
          <w:rFonts w:hint="cs"/>
          <w:rtl/>
          <w:lang w:bidi="fa-IR"/>
        </w:rPr>
        <w:t>یکی دیگر از نکات کلیدی برای ادامه حیات این پروژه عملیات کسب پروانه درگاه پرداخت بانکی می باشد. کسب این مجوز الزامی ست</w:t>
      </w:r>
      <w:r w:rsidR="00B31B70">
        <w:rPr>
          <w:rFonts w:hint="cs"/>
          <w:rtl/>
          <w:lang w:bidi="fa-IR"/>
        </w:rPr>
        <w:t>. برای بیان علت التزام آن باید حالت هایی که نتوانیم این پروانه را کسب کنیم بررسی نماییم :</w:t>
      </w:r>
    </w:p>
    <w:p w:rsidR="00B31B70" w:rsidRDefault="00B31B70" w:rsidP="00225F76">
      <w:pPr>
        <w:rPr>
          <w:rtl/>
          <w:lang w:bidi="fa-IR"/>
        </w:rPr>
      </w:pPr>
      <w:r>
        <w:rPr>
          <w:rFonts w:hint="cs"/>
          <w:rtl/>
          <w:lang w:bidi="fa-IR"/>
        </w:rPr>
        <w:t>حالت اول : مجبور هستیم از پرداخت های کافه بازار استفاده نماییم که در اینصورت با توجه به قوانین کافه بازا تنها 64 درصد از تراکنش کاربران سهم مالک خواهد بود . در این صورت باید برنامه مالی به روز رسانی شود .</w:t>
      </w:r>
    </w:p>
    <w:p w:rsidR="00B31B70" w:rsidRDefault="00B31B70" w:rsidP="00225F76">
      <w:pPr>
        <w:rPr>
          <w:rtl/>
          <w:lang w:bidi="fa-IR"/>
        </w:rPr>
      </w:pPr>
      <w:r>
        <w:rPr>
          <w:rFonts w:hint="cs"/>
          <w:rtl/>
          <w:lang w:bidi="fa-IR"/>
        </w:rPr>
        <w:t>حالت دوم : از درگاه زرین پال استفاده نماییم . که در این صورت هم 5 درصد از تراکنش مربوط به شرکت زرین پال می باشد . البته این درصد ایجاد مشکل نمیکند ولی مشکل اصلی اینجاست که احتمالا کافه بازار با انتشار سرویس ،در صورت استفاده از زرین پال ، موافقت نخواهد کرد.</w:t>
      </w:r>
    </w:p>
    <w:p w:rsidR="00C63F16" w:rsidRDefault="00B31B70">
      <w:pPr>
        <w:pStyle w:val="Heading2"/>
      </w:pPr>
      <w:bookmarkStart w:id="11" w:name="_Toc480904955"/>
      <w:r>
        <w:rPr>
          <w:rFonts w:hint="cs"/>
          <w:rtl/>
        </w:rPr>
        <w:t>تحلیل بازار</w:t>
      </w:r>
      <w:bookmarkEnd w:id="11"/>
    </w:p>
    <w:p w:rsidR="00C63F16" w:rsidRDefault="00DC4C88" w:rsidP="008648F5">
      <w:pPr>
        <w:rPr>
          <w:rtl/>
        </w:rPr>
      </w:pPr>
      <w:sdt>
        <w:sdtPr>
          <w:rPr>
            <w:rtl/>
          </w:rPr>
          <w:id w:val="765039507"/>
          <w:placeholder>
            <w:docPart w:val="1083FAC49A834BE99B3E36BA8B852A6B"/>
          </w:placeholder>
          <w15:appearance w15:val="hidden"/>
        </w:sdtPr>
        <w:sdtEndPr/>
        <w:sdtContent>
          <w:r w:rsidR="008648F5">
            <w:rPr>
              <w:rFonts w:hint="cs"/>
              <w:rtl/>
            </w:rPr>
            <w:t>با توجه به عمومی بودن سرویس بازار هدف این سرویس میتواند عامه مردم باشد ولی بیشتر هدف بر روی جوانان به خصوص دانشجویان است . زیرا به فرض مثال در خوابگاه های دانشجویی و به طور کل در بین دانشجویان ، خرج های گروهی بسیار رایج می باشد.</w:t>
          </w:r>
        </w:sdtContent>
      </w:sdt>
      <w:r w:rsidR="008648F5">
        <w:rPr>
          <w:rFonts w:hint="cs"/>
          <w:rtl/>
        </w:rPr>
        <w:t xml:space="preserve"> همچنین در بین دانشجویان حساب گری و محاسبه گری زیاد است . این موضوع که بتوانیم برای شارژ حساب آنها کمتر از کارمزد بانک برای کارت به کارت کردن، از آنها وجه دریافت کنیم میتواند جنبه خوبی برای تشویق به نصب سرویس باشد. همچنین همانطور که در برنامه مالی ذکر شده بود در صورتی که بتوان از یک سال اول به سلامت عبور کرد و سرمایه گذاری را آغاز نمود میتوان حتی به ازای پرداخت مثلا ده هزار تومان وجه نقد برای شارژ حساب اعتبار آنها را به میزان یازده هزار تومان افزایش داد.</w:t>
      </w:r>
    </w:p>
    <w:p w:rsidR="008648F5" w:rsidRDefault="008648F5" w:rsidP="008648F5">
      <w:r>
        <w:rPr>
          <w:rFonts w:hint="cs"/>
          <w:rtl/>
        </w:rPr>
        <w:lastRenderedPageBreak/>
        <w:t>طبق آمار های رسمی کشور تعداد دانشجویان ایرانی در سال 95 نزدیک به 5 میلیون نفر می باشد. که نشان میدهد پتانسیل خوبی برای جذب این بازار وجود دارد زیرا این جمعیت دارای یک رشد کم ولی ثابت می باشد و همچنین جمعیتی جوان هستند که از نظر روان شناختی سرویس های جدید و تازه را راحت تر قبول میکنند.</w:t>
      </w:r>
    </w:p>
    <w:p w:rsidR="00C63F16" w:rsidRDefault="00DE2AD1" w:rsidP="004C0EFE">
      <w:r>
        <w:rPr>
          <w:rFonts w:hint="cs"/>
          <w:noProof/>
          <w:rtl/>
          <w:lang w:eastAsia="en-US"/>
        </w:rPr>
        <w:t>طبق گزارش ایرنا جمعیت دانشجویان کشور از سال 90 تا 93 نزدیک به 9 درصد رشد داشته که نشان میدهد بازار هدف از رشد نسبی و با ثباتی برخوردار می باشد.</w:t>
      </w:r>
    </w:p>
    <w:p w:rsidR="00C63F16" w:rsidRDefault="002A3159">
      <w:pPr>
        <w:pStyle w:val="Heading2"/>
      </w:pPr>
      <w:bookmarkStart w:id="12" w:name="_Toc480904956"/>
      <w:r>
        <w:rPr>
          <w:rFonts w:hint="cs"/>
          <w:rtl/>
        </w:rPr>
        <w:t>تقسیم بازار هدف</w:t>
      </w:r>
      <w:bookmarkEnd w:id="12"/>
    </w:p>
    <w:p w:rsidR="00C63F16" w:rsidRDefault="002A3159" w:rsidP="002A3159">
      <w:pPr>
        <w:rPr>
          <w:rtl/>
          <w:lang w:bidi="fa-IR"/>
        </w:rPr>
      </w:pPr>
      <w:r>
        <w:rPr>
          <w:rFonts w:hint="cs"/>
          <w:rtl/>
        </w:rPr>
        <w:t>همانطور که توضیح داده شد تمرکز بازار اولیه بر روی دانشجویان می باشد . از همین رو باید تبلیغات و تخفیف ها روی همین قشر تمرکز داشته باشد. با توجه به همین مطلب لازم است که حتی تعداد دانشجویان به تفکیک استان ها را بررسی نماییم . در برخی استان ها مانند تهران و اصفهان تعداد دانشجویان زیاد می باشد. پس می توان سرمایه گذاری ویژه ای بر روی این استان ها انجام داد.</w:t>
      </w:r>
    </w:p>
    <w:p w:rsidR="009828FE" w:rsidRDefault="009828FE" w:rsidP="002A3159">
      <w:pPr>
        <w:rPr>
          <w:lang w:bidi="fa-IR"/>
        </w:rPr>
      </w:pPr>
      <w:r>
        <w:rPr>
          <w:rFonts w:hint="cs"/>
          <w:rtl/>
          <w:lang w:bidi="fa-IR"/>
        </w:rPr>
        <w:t>نمودار زیر بر اساس آمار رسمی آموزش عالی کشور در سال 94-95 ایجاد شده است.</w:t>
      </w:r>
      <w:r w:rsidR="002618EF">
        <w:rPr>
          <w:rFonts w:hint="cs"/>
          <w:rtl/>
          <w:lang w:bidi="fa-IR"/>
        </w:rPr>
        <w:t xml:space="preserve"> نمودار زیر نشان میدهد با سرمایه گذاری روی 5 استان میتوان حدود نیمی از دانشجویان کل کشور را تحت پوشش قرار داد.</w:t>
      </w:r>
    </w:p>
    <w:p w:rsidR="00C63F16" w:rsidRDefault="00937BE4">
      <w:r>
        <w:rPr>
          <w:noProof/>
          <w:lang w:eastAsia="en-US"/>
        </w:rPr>
        <w:drawing>
          <wp:inline distT="0" distB="0" distL="0" distR="0" wp14:anchorId="305C472B" wp14:editId="5F230F44">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63F16" w:rsidRDefault="004461B3">
      <w:pPr>
        <w:pStyle w:val="Heading2"/>
      </w:pPr>
      <w:bookmarkStart w:id="13" w:name="_Toc480904957"/>
      <w:r>
        <w:rPr>
          <w:rFonts w:hint="cs"/>
          <w:rtl/>
        </w:rPr>
        <w:t>رقبا</w:t>
      </w:r>
      <w:bookmarkEnd w:id="13"/>
    </w:p>
    <w:p w:rsidR="00C63F16" w:rsidRDefault="005405DA" w:rsidP="005405DA">
      <w:pPr>
        <w:rPr>
          <w:rtl/>
        </w:rPr>
      </w:pPr>
      <w:r>
        <w:rPr>
          <w:rFonts w:hint="cs"/>
          <w:rtl/>
        </w:rPr>
        <w:t>در بازار داخلی فعالیت های جدی در این زمینه نشده است . جدی ترین رقیب در این زمینه اپ « دنگ سفر » می باشد که بین 5 الی 10 هزار کاربر دارد.( البته تنها در کلاینت اندروید ) برخی از ویژگی های مهم این نرم افزار عبارت است از :</w:t>
      </w:r>
    </w:p>
    <w:p w:rsidR="005405DA" w:rsidRDefault="005405DA" w:rsidP="005405DA">
      <w:pPr>
        <w:pStyle w:val="ListParagraph"/>
        <w:numPr>
          <w:ilvl w:val="0"/>
          <w:numId w:val="5"/>
        </w:numPr>
      </w:pPr>
      <w:r>
        <w:rPr>
          <w:rFonts w:hint="cs"/>
          <w:rtl/>
        </w:rPr>
        <w:t>واحد های مختلف پول را پشتیبانی میکند</w:t>
      </w:r>
    </w:p>
    <w:p w:rsidR="005405DA" w:rsidRDefault="005405DA" w:rsidP="005405DA">
      <w:pPr>
        <w:pStyle w:val="ListParagraph"/>
        <w:numPr>
          <w:ilvl w:val="0"/>
          <w:numId w:val="5"/>
        </w:numPr>
      </w:pPr>
      <w:r>
        <w:rPr>
          <w:rFonts w:hint="cs"/>
          <w:rtl/>
        </w:rPr>
        <w:t>امکان تعریف سرپرست و همراه ( تمامی مخارج همراهان به نام سرپرست نوشته می شود)</w:t>
      </w:r>
    </w:p>
    <w:p w:rsidR="005405DA" w:rsidRDefault="005405DA" w:rsidP="005405DA">
      <w:pPr>
        <w:pStyle w:val="ListParagraph"/>
        <w:numPr>
          <w:ilvl w:val="0"/>
          <w:numId w:val="5"/>
        </w:numPr>
      </w:pPr>
      <w:r>
        <w:rPr>
          <w:rFonts w:hint="cs"/>
          <w:rtl/>
        </w:rPr>
        <w:t>امکان بستن حساب هر یک از افراد</w:t>
      </w:r>
    </w:p>
    <w:p w:rsidR="005405DA" w:rsidRDefault="005405DA" w:rsidP="005405DA">
      <w:r>
        <w:rPr>
          <w:rFonts w:hint="cs"/>
          <w:rtl/>
        </w:rPr>
        <w:lastRenderedPageBreak/>
        <w:t>یک کمبود که در برنامه های مشابه حس میشود همین است که تنها محاسبه مخارج میکنند و هیچ یک قابلیت پرداخت از طریق خود سرویس را ندارند. برای این کمبود در دنگپ چاره ای اندیشیده شده و برنامه مالی بر همین اساس بنیان گذاشته شده است.</w:t>
      </w:r>
    </w:p>
    <w:p w:rsidR="00C63F16" w:rsidRDefault="004A7631">
      <w:pPr>
        <w:pStyle w:val="Heading2"/>
      </w:pPr>
      <w:bookmarkStart w:id="14" w:name="_Toc480904958"/>
      <w:r>
        <w:rPr>
          <w:rFonts w:hint="cs"/>
          <w:rtl/>
        </w:rPr>
        <w:t>قیمت</w:t>
      </w:r>
      <w:bookmarkEnd w:id="14"/>
    </w:p>
    <w:p w:rsidR="00C63F16" w:rsidRDefault="004A7631" w:rsidP="00513D9F">
      <w:r>
        <w:rPr>
          <w:rFonts w:hint="cs"/>
          <w:rtl/>
        </w:rPr>
        <w:t xml:space="preserve">با توجه به در دسترس قرار گرفتن اپ برای همه قیمت آن و تمامی </w:t>
      </w:r>
      <w:r w:rsidR="00513D9F">
        <w:rPr>
          <w:rFonts w:hint="cs"/>
          <w:rtl/>
        </w:rPr>
        <w:t>امکانات</w:t>
      </w:r>
      <w:r>
        <w:rPr>
          <w:rFonts w:hint="cs"/>
          <w:rtl/>
        </w:rPr>
        <w:t xml:space="preserve"> آن رایگان خواهد بود.</w:t>
      </w:r>
    </w:p>
    <w:p w:rsidR="00C63F16" w:rsidRDefault="00484AA9" w:rsidP="00484AA9">
      <w:pPr>
        <w:pStyle w:val="Heading2"/>
      </w:pPr>
      <w:bookmarkStart w:id="15" w:name="_Toc480904959"/>
      <w:r>
        <w:rPr>
          <w:rFonts w:hint="cs"/>
          <w:rtl/>
        </w:rPr>
        <w:t>تبلیغات</w:t>
      </w:r>
      <w:bookmarkEnd w:id="15"/>
    </w:p>
    <w:p w:rsidR="00C63F16" w:rsidRDefault="00484AA9" w:rsidP="00781234">
      <w:pPr>
        <w:rPr>
          <w:rtl/>
        </w:rPr>
      </w:pPr>
      <w:r>
        <w:rPr>
          <w:rFonts w:hint="cs"/>
          <w:rtl/>
        </w:rPr>
        <w:t>برای تبلیغات فعلا سرویس عدد در نظر گرفته می شود که سرویسی توزیع شده از سوی شرکت کافه بازار است که بر اساس میزان کلیک بر روی تبلیغ سرویس ما هزینه آن را از حساب عدد کاربر دریافت میکند . اما ادامه و دامنه تبلیغات بسیار وابسته به کسب درآمد و جذب سرمایه ای است که در برنامه مالی توضیح داده شد.</w:t>
      </w:r>
    </w:p>
    <w:p w:rsidR="00484AA9" w:rsidRDefault="00484AA9" w:rsidP="00724300">
      <w:r>
        <w:rPr>
          <w:rFonts w:hint="cs"/>
          <w:rtl/>
        </w:rPr>
        <w:t xml:space="preserve">در صورت جذب سرمایه می توان بر روی دو کانال تمرکز کرد : اولی در تابلو های تبلیغاتی مترو که با توجه به مسافران هر روز مترو ( حدود 4 میلیون در روز) حجم زیادی از مخاطبان را در بر میگیرد. کانال دوم </w:t>
      </w:r>
      <w:r w:rsidR="00724300">
        <w:rPr>
          <w:rFonts w:hint="cs"/>
          <w:rtl/>
        </w:rPr>
        <w:t>بیل بورد های دانشگاه ها می باشد که البته تبلیغات بر روی آنها قوانین خاص خود را دارد.</w:t>
      </w:r>
      <w:bookmarkStart w:id="16" w:name="_GoBack"/>
      <w:bookmarkEnd w:id="16"/>
    </w:p>
    <w:p w:rsidR="00C63F16" w:rsidRDefault="007337E5" w:rsidP="007337E5">
      <w:pPr>
        <w:pStyle w:val="Heading2"/>
      </w:pPr>
      <w:bookmarkStart w:id="17" w:name="_Toc480904960"/>
      <w:r>
        <w:rPr>
          <w:rFonts w:hint="cs"/>
          <w:rtl/>
        </w:rPr>
        <w:t>برنامه پیاده سازی</w:t>
      </w:r>
      <w:bookmarkEnd w:id="17"/>
    </w:p>
    <w:p w:rsidR="00C63F16" w:rsidRDefault="00781234" w:rsidP="00781234">
      <w:pPr>
        <w:rPr>
          <w:rtl/>
        </w:rPr>
      </w:pPr>
      <w:r>
        <w:rPr>
          <w:rFonts w:hint="cs"/>
          <w:rtl/>
        </w:rPr>
        <w:t xml:space="preserve">قسمت های اصلی پیاده سازی عبارتند از </w:t>
      </w:r>
      <w:r w:rsidR="00343096">
        <w:rPr>
          <w:rFonts w:hint="cs"/>
          <w:rtl/>
        </w:rPr>
        <w:t>:</w:t>
      </w:r>
    </w:p>
    <w:p w:rsidR="00343096" w:rsidRDefault="00343096" w:rsidP="00343096">
      <w:pPr>
        <w:pStyle w:val="ListParagraph"/>
        <w:numPr>
          <w:ilvl w:val="0"/>
          <w:numId w:val="6"/>
        </w:numPr>
      </w:pPr>
      <w:r>
        <w:rPr>
          <w:rFonts w:hint="cs"/>
          <w:rtl/>
        </w:rPr>
        <w:t>پیاده سازی سرور</w:t>
      </w:r>
    </w:p>
    <w:p w:rsidR="00343096" w:rsidRDefault="00343096" w:rsidP="00343096">
      <w:pPr>
        <w:pStyle w:val="ListParagraph"/>
        <w:numPr>
          <w:ilvl w:val="0"/>
          <w:numId w:val="6"/>
        </w:numPr>
      </w:pPr>
      <w:r>
        <w:rPr>
          <w:rFonts w:hint="cs"/>
          <w:rtl/>
        </w:rPr>
        <w:t>پیاده سازی کلاینت اندروید</w:t>
      </w:r>
    </w:p>
    <w:p w:rsidR="00343096" w:rsidRDefault="00343096" w:rsidP="00343096">
      <w:pPr>
        <w:pStyle w:val="ListParagraph"/>
        <w:numPr>
          <w:ilvl w:val="0"/>
          <w:numId w:val="6"/>
        </w:numPr>
      </w:pPr>
      <w:r>
        <w:rPr>
          <w:rFonts w:hint="cs"/>
          <w:rtl/>
        </w:rPr>
        <w:t xml:space="preserve">پیاده سازی کلاینت </w:t>
      </w:r>
      <w:r>
        <w:t>IOS</w:t>
      </w:r>
    </w:p>
    <w:p w:rsidR="00343096" w:rsidRDefault="00343096" w:rsidP="00343096">
      <w:pPr>
        <w:pStyle w:val="ListParagraph"/>
        <w:numPr>
          <w:ilvl w:val="0"/>
          <w:numId w:val="6"/>
        </w:numPr>
      </w:pPr>
      <w:r>
        <w:rPr>
          <w:rFonts w:hint="cs"/>
          <w:rtl/>
          <w:lang w:bidi="fa-IR"/>
        </w:rPr>
        <w:t>پیاده سازی کلاینت وب</w:t>
      </w:r>
    </w:p>
    <w:p w:rsidR="00343096" w:rsidRDefault="00343096" w:rsidP="00343096">
      <w:pPr>
        <w:pStyle w:val="ListParagraph"/>
        <w:numPr>
          <w:ilvl w:val="0"/>
          <w:numId w:val="6"/>
        </w:numPr>
      </w:pPr>
      <w:r>
        <w:rPr>
          <w:rFonts w:hint="cs"/>
          <w:rtl/>
          <w:lang w:bidi="fa-IR"/>
        </w:rPr>
        <w:t>پیاده سازی کلاینت دسکتاپ</w:t>
      </w:r>
    </w:p>
    <w:p w:rsidR="007337E5" w:rsidRDefault="007337E5" w:rsidP="007337E5">
      <w:pPr>
        <w:rPr>
          <w:rtl/>
          <w:lang w:bidi="fa-IR"/>
        </w:rPr>
      </w:pPr>
      <w:r>
        <w:rPr>
          <w:rFonts w:hint="cs"/>
          <w:rtl/>
        </w:rPr>
        <w:t xml:space="preserve">برای پیاده سازی سرور و کلاینت های اندروید و وب حدود 6 الی 8 اسپرینت در نظر گرفته شده که هر اسپرینت شامل تقریبا یک هفته می باشد.در اسپرینت اول و دوم و سوم پیاده سازی بستر ارتباط با کلاینت ها </w:t>
      </w:r>
      <w:r>
        <w:t>( web API</w:t>
      </w:r>
      <w:r>
        <w:rPr>
          <w:lang w:bidi="fa-IR"/>
        </w:rPr>
        <w:t xml:space="preserve"> )</w:t>
      </w:r>
      <w:r>
        <w:rPr>
          <w:rFonts w:hint="cs"/>
          <w:rtl/>
          <w:lang w:bidi="fa-IR"/>
        </w:rPr>
        <w:t xml:space="preserve"> انجام خواهد شد و در اسپرینت های  چهارم و پنجم و ششم،  پیاده سازی </w:t>
      </w:r>
      <w:r>
        <w:rPr>
          <w:lang w:bidi="fa-IR"/>
        </w:rPr>
        <w:t>UI</w:t>
      </w:r>
      <w:r>
        <w:rPr>
          <w:rFonts w:hint="cs"/>
          <w:rtl/>
          <w:lang w:bidi="fa-IR"/>
        </w:rPr>
        <w:t xml:space="preserve"> اپ مد نظر خواهد بود . اسپرینت های 7 و 8 هم برای عیب یابی و پیشرفت کلاینت ها در نظر گرفته شده است.</w:t>
      </w:r>
    </w:p>
    <w:p w:rsidR="007337E5" w:rsidRDefault="007337E5" w:rsidP="007337E5">
      <w:pPr>
        <w:rPr>
          <w:rtl/>
          <w:lang w:bidi="fa-IR"/>
        </w:rPr>
      </w:pPr>
      <w:r>
        <w:rPr>
          <w:rFonts w:hint="cs"/>
          <w:rtl/>
          <w:lang w:bidi="fa-IR"/>
        </w:rPr>
        <w:t xml:space="preserve">همچنین طبق تصمیم گرفته شده باید کلاینت </w:t>
      </w:r>
      <w:r>
        <w:rPr>
          <w:lang w:bidi="fa-IR"/>
        </w:rPr>
        <w:t>IOS</w:t>
      </w:r>
      <w:r>
        <w:rPr>
          <w:rFonts w:hint="cs"/>
          <w:rtl/>
          <w:lang w:bidi="fa-IR"/>
        </w:rPr>
        <w:t xml:space="preserve"> را </w:t>
      </w:r>
      <w:r>
        <w:rPr>
          <w:lang w:bidi="fa-IR"/>
        </w:rPr>
        <w:t>out source</w:t>
      </w:r>
      <w:r>
        <w:rPr>
          <w:rFonts w:hint="cs"/>
          <w:rtl/>
          <w:lang w:bidi="fa-IR"/>
        </w:rPr>
        <w:t xml:space="preserve"> کنیم و برای این موضوع هم در برنامه مالی هزینه ای در نظر گرفته شده است.</w:t>
      </w:r>
    </w:p>
    <w:p w:rsidR="007337E5" w:rsidRDefault="007337E5" w:rsidP="007337E5">
      <w:pPr>
        <w:rPr>
          <w:rtl/>
          <w:lang w:bidi="fa-IR"/>
        </w:rPr>
      </w:pPr>
      <w:r>
        <w:rPr>
          <w:rFonts w:hint="cs"/>
          <w:rtl/>
          <w:lang w:bidi="fa-IR"/>
        </w:rPr>
        <w:lastRenderedPageBreak/>
        <w:t>طبق تحقیقات برای کلاینت دسکتاپ تکنولوژی هایی وجود دارد که نسخه وب اپ را تبدیل به کلاینت دسکتاپ میکند که میتوان از آن ها استفاده نمود.</w:t>
      </w:r>
    </w:p>
    <w:p w:rsidR="007337E5" w:rsidRDefault="007337E5" w:rsidP="007337E5">
      <w:pPr>
        <w:rPr>
          <w:rtl/>
          <w:lang w:bidi="fa-IR"/>
        </w:rPr>
      </w:pPr>
      <w:r>
        <w:rPr>
          <w:rFonts w:hint="cs"/>
          <w:rtl/>
          <w:lang w:bidi="fa-IR"/>
        </w:rPr>
        <w:t>بعد از پیاده سازی اولیه عملیات تست بار برای سرور انجام خواهد شد و همچنین باید مسایل امنیتی سرور نیز لحاظ شود . همانطور که در برنامه ریزی بازاریابی مطرح شد زمان رسیدن اولین نسخه به بازار حدودا 3 الی 4 ماه می باشد.</w:t>
      </w:r>
    </w:p>
    <w:sectPr w:rsidR="007337E5">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C88" w:rsidRDefault="00DC4C88">
      <w:pPr>
        <w:spacing w:after="0" w:line="240" w:lineRule="auto"/>
      </w:pPr>
      <w:r>
        <w:separator/>
      </w:r>
    </w:p>
  </w:endnote>
  <w:endnote w:type="continuationSeparator" w:id="0">
    <w:p w:rsidR="00DC4C88" w:rsidRDefault="00DC4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B Yeka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F76" w:rsidRDefault="00DC4C88" w:rsidP="00995525">
    <w:pPr>
      <w:pStyle w:val="Footer"/>
    </w:pPr>
    <w:sdt>
      <w:sdtPr>
        <w:rPr>
          <w:rtl/>
        </w:rPr>
        <w:alias w:val="Title"/>
        <w:tag w:val=""/>
        <w:id w:val="280004402"/>
        <w:placeholder>
          <w:docPart w:val="BD1BB0FAC6A34CF3A3DF7E524E349492"/>
        </w:placeholder>
        <w:dataBinding w:prefixMappings="xmlns:ns0='http://purl.org/dc/elements/1.1/' xmlns:ns1='http://schemas.openxmlformats.org/package/2006/metadata/core-properties' " w:xpath="/ns1:coreProperties[1]/ns0:title[1]" w:storeItemID="{6C3C8BC8-F283-45AE-878A-BAB7291924A1}"/>
        <w:text/>
      </w:sdtPr>
      <w:sdtEndPr/>
      <w:sdtContent>
        <w:r w:rsidR="00225F76">
          <w:rPr>
            <w:rtl/>
          </w:rPr>
          <w:t>طراحی کسب و کار برای دنگپ</w:t>
        </w:r>
      </w:sdtContent>
    </w:sdt>
    <w:r w:rsidR="00225F76">
      <w:t xml:space="preserve"> – </w:t>
    </w:r>
    <w:sdt>
      <w:sdtPr>
        <w:rPr>
          <w:rtl/>
        </w:rPr>
        <w:alias w:val="Date"/>
        <w:tag w:val=""/>
        <w:id w:val="-1976370188"/>
        <w:placeholder>
          <w:docPart w:val="005FBE45E9B94DF8A82AAE379715EC09"/>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225F76">
          <w:rPr>
            <w:rFonts w:hint="cs"/>
            <w:rtl/>
          </w:rPr>
          <w:t>اردیبهشت 96</w:t>
        </w:r>
      </w:sdtContent>
    </w:sdt>
    <w:r w:rsidR="00225F76">
      <w:ptab w:relativeTo="margin" w:alignment="right" w:leader="none"/>
    </w:r>
    <w:r w:rsidR="00225F76">
      <w:fldChar w:fldCharType="begin"/>
    </w:r>
    <w:r w:rsidR="00225F76">
      <w:instrText xml:space="preserve"> PAGE   \* MERGEFORMAT </w:instrText>
    </w:r>
    <w:r w:rsidR="00225F76">
      <w:fldChar w:fldCharType="separate"/>
    </w:r>
    <w:r w:rsidR="00724300">
      <w:rPr>
        <w:noProof/>
        <w:rtl/>
      </w:rPr>
      <w:t>7</w:t>
    </w:r>
    <w:r w:rsidR="00225F7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C88" w:rsidRDefault="00DC4C88">
      <w:pPr>
        <w:spacing w:after="0" w:line="240" w:lineRule="auto"/>
      </w:pPr>
      <w:r>
        <w:separator/>
      </w:r>
    </w:p>
  </w:footnote>
  <w:footnote w:type="continuationSeparator" w:id="0">
    <w:p w:rsidR="00DC4C88" w:rsidRDefault="00DC4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F16FF"/>
    <w:multiLevelType w:val="hybridMultilevel"/>
    <w:tmpl w:val="D550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AA4282"/>
    <w:multiLevelType w:val="hybridMultilevel"/>
    <w:tmpl w:val="7A1C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12B31"/>
    <w:multiLevelType w:val="hybridMultilevel"/>
    <w:tmpl w:val="7D04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0D"/>
    <w:rsid w:val="000014F5"/>
    <w:rsid w:val="00016382"/>
    <w:rsid w:val="000640F7"/>
    <w:rsid w:val="000D2E09"/>
    <w:rsid w:val="00154924"/>
    <w:rsid w:val="00196C91"/>
    <w:rsid w:val="00212F4D"/>
    <w:rsid w:val="00225F76"/>
    <w:rsid w:val="002618EF"/>
    <w:rsid w:val="00271836"/>
    <w:rsid w:val="002A3159"/>
    <w:rsid w:val="002C4515"/>
    <w:rsid w:val="002C50C8"/>
    <w:rsid w:val="00343096"/>
    <w:rsid w:val="0035589B"/>
    <w:rsid w:val="003626B7"/>
    <w:rsid w:val="0040565E"/>
    <w:rsid w:val="004461B3"/>
    <w:rsid w:val="0045530D"/>
    <w:rsid w:val="0045584B"/>
    <w:rsid w:val="00471E8A"/>
    <w:rsid w:val="00484AA9"/>
    <w:rsid w:val="004A7631"/>
    <w:rsid w:val="004C0EFE"/>
    <w:rsid w:val="00513D9F"/>
    <w:rsid w:val="00535B8C"/>
    <w:rsid w:val="005405DA"/>
    <w:rsid w:val="005E7E95"/>
    <w:rsid w:val="006164B3"/>
    <w:rsid w:val="00624F11"/>
    <w:rsid w:val="0063374D"/>
    <w:rsid w:val="00655FE5"/>
    <w:rsid w:val="006E3506"/>
    <w:rsid w:val="00724300"/>
    <w:rsid w:val="007337E5"/>
    <w:rsid w:val="00781234"/>
    <w:rsid w:val="00813EAD"/>
    <w:rsid w:val="008648F5"/>
    <w:rsid w:val="00926130"/>
    <w:rsid w:val="00937BE4"/>
    <w:rsid w:val="00954FC3"/>
    <w:rsid w:val="009828FE"/>
    <w:rsid w:val="00995525"/>
    <w:rsid w:val="009A4B84"/>
    <w:rsid w:val="009C4DE3"/>
    <w:rsid w:val="009C5213"/>
    <w:rsid w:val="00A23B08"/>
    <w:rsid w:val="00AE0F91"/>
    <w:rsid w:val="00B0385F"/>
    <w:rsid w:val="00B250DD"/>
    <w:rsid w:val="00B31B70"/>
    <w:rsid w:val="00BF51D1"/>
    <w:rsid w:val="00C07876"/>
    <w:rsid w:val="00C122DF"/>
    <w:rsid w:val="00C17102"/>
    <w:rsid w:val="00C63F16"/>
    <w:rsid w:val="00CF5985"/>
    <w:rsid w:val="00D94539"/>
    <w:rsid w:val="00DC4C88"/>
    <w:rsid w:val="00DE2AD1"/>
    <w:rsid w:val="00E11299"/>
    <w:rsid w:val="00E11AC9"/>
    <w:rsid w:val="00E22ADF"/>
    <w:rsid w:val="00E72437"/>
    <w:rsid w:val="00EB5743"/>
    <w:rsid w:val="00FA66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79CDED"/>
  <w15:chartTrackingRefBased/>
  <w15:docId w15:val="{2F8BECF5-0CCD-42F7-9634-EBC3E37F1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BE4"/>
    <w:pPr>
      <w:bidi/>
      <w:jc w:val="both"/>
    </w:pPr>
    <w:rPr>
      <w:rFonts w:cs="B Nazanin"/>
      <w:szCs w:val="24"/>
    </w:rPr>
  </w:style>
  <w:style w:type="paragraph" w:styleId="Heading1">
    <w:name w:val="heading 1"/>
    <w:basedOn w:val="Normal"/>
    <w:next w:val="Normal"/>
    <w:link w:val="Heading1Char"/>
    <w:uiPriority w:val="9"/>
    <w:qFormat/>
    <w:rsid w:val="00813EAD"/>
    <w:pPr>
      <w:keepNext/>
      <w:keepLines/>
      <w:pBdr>
        <w:bottom w:val="single" w:sz="8" w:space="0" w:color="FCDBDB" w:themeColor="accent1" w:themeTint="33"/>
      </w:pBdr>
      <w:spacing w:after="200"/>
      <w:jc w:val="left"/>
      <w:outlineLvl w:val="0"/>
    </w:pPr>
    <w:rPr>
      <w:rFonts w:asciiTheme="majorHAnsi" w:eastAsiaTheme="majorEastAsia" w:hAnsiTheme="majorHAnsi" w:cs="B Yekan"/>
      <w:color w:val="F24F4F" w:themeColor="accent1"/>
      <w:sz w:val="36"/>
      <w:szCs w:val="36"/>
    </w:rPr>
  </w:style>
  <w:style w:type="paragraph" w:styleId="Heading2">
    <w:name w:val="heading 2"/>
    <w:basedOn w:val="Normal"/>
    <w:next w:val="Normal"/>
    <w:link w:val="Heading2Char"/>
    <w:uiPriority w:val="9"/>
    <w:unhideWhenUsed/>
    <w:qFormat/>
    <w:rsid w:val="00937BE4"/>
    <w:pPr>
      <w:keepNext/>
      <w:keepLines/>
      <w:spacing w:before="120" w:after="120" w:line="240" w:lineRule="auto"/>
      <w:jc w:val="left"/>
      <w:outlineLvl w:val="1"/>
    </w:pPr>
    <w:rPr>
      <w:rFonts w:cs="B Yekan"/>
      <w:b/>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655FE5"/>
    <w:pPr>
      <w:spacing w:after="600" w:line="240" w:lineRule="auto"/>
      <w:contextualSpacing/>
      <w:jc w:val="right"/>
    </w:pPr>
    <w:rPr>
      <w:rFonts w:asciiTheme="majorHAnsi" w:eastAsiaTheme="majorEastAsia" w:hAnsiTheme="majorHAnsi" w:cs="B Yekan"/>
      <w:color w:val="F24F4F" w:themeColor="accent1"/>
      <w:kern w:val="28"/>
      <w:sz w:val="96"/>
      <w:szCs w:val="120"/>
    </w:rPr>
  </w:style>
  <w:style w:type="character" w:customStyle="1" w:styleId="TitleChar">
    <w:name w:val="Title Char"/>
    <w:basedOn w:val="DefaultParagraphFont"/>
    <w:link w:val="Title"/>
    <w:uiPriority w:val="10"/>
    <w:rsid w:val="00655FE5"/>
    <w:rPr>
      <w:rFonts w:asciiTheme="majorHAnsi" w:eastAsiaTheme="majorEastAsia" w:hAnsiTheme="majorHAnsi" w:cs="B Yekan"/>
      <w:color w:val="F24F4F" w:themeColor="accent1"/>
      <w:kern w:val="28"/>
      <w:sz w:val="96"/>
      <w:szCs w:val="120"/>
    </w:rPr>
  </w:style>
  <w:style w:type="paragraph" w:styleId="Subtitle">
    <w:name w:val="Subtitle"/>
    <w:basedOn w:val="Normal"/>
    <w:next w:val="Normal"/>
    <w:link w:val="SubtitleChar"/>
    <w:uiPriority w:val="11"/>
    <w:qFormat/>
    <w:rsid w:val="00655FE5"/>
    <w:pPr>
      <w:numPr>
        <w:ilvl w:val="1"/>
      </w:numPr>
      <w:spacing w:after="0" w:line="240" w:lineRule="auto"/>
      <w:jc w:val="right"/>
    </w:pPr>
    <w:rPr>
      <w:rFonts w:cs="B Yekan"/>
      <w:sz w:val="32"/>
      <w:szCs w:val="32"/>
    </w:rPr>
  </w:style>
  <w:style w:type="character" w:customStyle="1" w:styleId="SubtitleChar">
    <w:name w:val="Subtitle Char"/>
    <w:basedOn w:val="DefaultParagraphFont"/>
    <w:link w:val="Subtitle"/>
    <w:uiPriority w:val="11"/>
    <w:rsid w:val="00655FE5"/>
    <w:rPr>
      <w:rFonts w:cs="B Yekan"/>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sid w:val="0040565E"/>
    <w:rPr>
      <w:rFonts w:cs="B Nazanin"/>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995525"/>
    <w:pPr>
      <w:spacing w:after="0" w:line="240" w:lineRule="auto"/>
    </w:pPr>
    <w:rPr>
      <w:rFonts w:asciiTheme="majorHAnsi" w:eastAsiaTheme="majorEastAsia" w:hAnsiTheme="majorHAnsi"/>
      <w:caps/>
      <w:color w:val="F24F4F" w:themeColor="accent1"/>
      <w:sz w:val="16"/>
      <w:szCs w:val="16"/>
    </w:rPr>
  </w:style>
  <w:style w:type="character" w:customStyle="1" w:styleId="FooterChar">
    <w:name w:val="Footer Char"/>
    <w:basedOn w:val="DefaultParagraphFont"/>
    <w:link w:val="Footer"/>
    <w:uiPriority w:val="99"/>
    <w:rsid w:val="00995525"/>
    <w:rPr>
      <w:rFonts w:asciiTheme="majorHAnsi" w:eastAsiaTheme="majorEastAsia" w:hAnsiTheme="majorHAnsi" w:cs="B Nazanin"/>
      <w:caps/>
      <w:color w:val="F24F4F" w:themeColor="accent1"/>
      <w:sz w:val="16"/>
      <w:szCs w:val="16"/>
    </w:rPr>
  </w:style>
  <w:style w:type="character" w:customStyle="1" w:styleId="Heading1Char">
    <w:name w:val="Heading 1 Char"/>
    <w:basedOn w:val="DefaultParagraphFont"/>
    <w:link w:val="Heading1"/>
    <w:uiPriority w:val="9"/>
    <w:rsid w:val="00813EAD"/>
    <w:rPr>
      <w:rFonts w:asciiTheme="majorHAnsi" w:eastAsiaTheme="majorEastAsia" w:hAnsiTheme="majorHAnsi" w:cs="B Yekan"/>
      <w:color w:val="F24F4F" w:themeColor="accent1"/>
      <w:sz w:val="36"/>
      <w:szCs w:val="36"/>
    </w:rPr>
  </w:style>
  <w:style w:type="character" w:customStyle="1" w:styleId="Heading2Char">
    <w:name w:val="Heading 2 Char"/>
    <w:basedOn w:val="DefaultParagraphFont"/>
    <w:link w:val="Heading2"/>
    <w:uiPriority w:val="9"/>
    <w:rsid w:val="00937BE4"/>
    <w:rPr>
      <w:rFonts w:cs="B Yekan"/>
      <w:b/>
      <w:sz w:val="26"/>
      <w:szCs w:val="26"/>
    </w:rPr>
  </w:style>
  <w:style w:type="paragraph" w:styleId="TOCHeading">
    <w:name w:val="TOC Heading"/>
    <w:basedOn w:val="Heading1"/>
    <w:next w:val="Normal"/>
    <w:uiPriority w:val="39"/>
    <w:unhideWhenUsed/>
    <w:qFormat/>
    <w:rsid w:val="00AE0F91"/>
    <w:pPr>
      <w:pBdr>
        <w:bottom w:val="none" w:sz="0" w:space="0" w:color="auto"/>
      </w:pBdr>
      <w:spacing w:after="400"/>
      <w:jc w:val="right"/>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CF5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a137421\AppData\Roaming\Microsoft\Templates\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50000"/>
                </a:schemeClr>
              </a:solidFill>
              <a:ln>
                <a:noFill/>
              </a:ln>
              <a:effectLst/>
            </c:spPr>
            <c:extLst>
              <c:ext xmlns:c16="http://schemas.microsoft.com/office/drawing/2014/chart" uri="{C3380CC4-5D6E-409C-BE32-E72D297353CC}">
                <c16:uniqueId val="{00000001-CEC2-4431-A57E-3F70902E95EA}"/>
              </c:ext>
            </c:extLst>
          </c:dPt>
          <c:dPt>
            <c:idx val="1"/>
            <c:bubble3D val="0"/>
            <c:spPr>
              <a:solidFill>
                <a:schemeClr val="accent1">
                  <a:shade val="70000"/>
                </a:schemeClr>
              </a:solidFill>
              <a:ln>
                <a:noFill/>
              </a:ln>
              <a:effectLst/>
            </c:spPr>
            <c:extLst>
              <c:ext xmlns:c16="http://schemas.microsoft.com/office/drawing/2014/chart" uri="{C3380CC4-5D6E-409C-BE32-E72D297353CC}">
                <c16:uniqueId val="{00000003-CEC2-4431-A57E-3F70902E95EA}"/>
              </c:ext>
            </c:extLst>
          </c:dPt>
          <c:dPt>
            <c:idx val="2"/>
            <c:bubble3D val="0"/>
            <c:spPr>
              <a:solidFill>
                <a:schemeClr val="accent1">
                  <a:shade val="90000"/>
                </a:schemeClr>
              </a:solidFill>
              <a:ln>
                <a:noFill/>
              </a:ln>
              <a:effectLst/>
            </c:spPr>
            <c:extLst>
              <c:ext xmlns:c16="http://schemas.microsoft.com/office/drawing/2014/chart" uri="{C3380CC4-5D6E-409C-BE32-E72D297353CC}">
                <c16:uniqueId val="{00000005-CEC2-4431-A57E-3F70902E95EA}"/>
              </c:ext>
            </c:extLst>
          </c:dPt>
          <c:dPt>
            <c:idx val="3"/>
            <c:bubble3D val="0"/>
            <c:spPr>
              <a:solidFill>
                <a:schemeClr val="accent1">
                  <a:tint val="90000"/>
                </a:schemeClr>
              </a:solidFill>
              <a:ln>
                <a:noFill/>
              </a:ln>
              <a:effectLst/>
            </c:spPr>
            <c:extLst>
              <c:ext xmlns:c16="http://schemas.microsoft.com/office/drawing/2014/chart" uri="{C3380CC4-5D6E-409C-BE32-E72D297353CC}">
                <c16:uniqueId val="{00000006-761D-469B-B94A-2B2AB022BFBF}"/>
              </c:ext>
            </c:extLst>
          </c:dPt>
          <c:dPt>
            <c:idx val="4"/>
            <c:bubble3D val="0"/>
            <c:spPr>
              <a:solidFill>
                <a:schemeClr val="accent1">
                  <a:tint val="70000"/>
                </a:schemeClr>
              </a:solidFill>
              <a:ln>
                <a:noFill/>
              </a:ln>
              <a:effectLst/>
            </c:spPr>
            <c:extLst>
              <c:ext xmlns:c16="http://schemas.microsoft.com/office/drawing/2014/chart" uri="{C3380CC4-5D6E-409C-BE32-E72D297353CC}">
                <c16:uniqueId val="{00000009-6D2B-40D5-9D73-B26881B950F9}"/>
              </c:ext>
            </c:extLst>
          </c:dPt>
          <c:dPt>
            <c:idx val="5"/>
            <c:bubble3D val="0"/>
            <c:spPr>
              <a:solidFill>
                <a:schemeClr val="accent1">
                  <a:tint val="50000"/>
                </a:schemeClr>
              </a:solidFill>
              <a:ln>
                <a:noFill/>
              </a:ln>
              <a:effectLst/>
            </c:spPr>
            <c:extLst>
              <c:ext xmlns:c16="http://schemas.microsoft.com/office/drawing/2014/chart" uri="{C3380CC4-5D6E-409C-BE32-E72D297353CC}">
                <c16:uniqueId val="{0000000B-6D2B-40D5-9D73-B26881B950F9}"/>
              </c:ext>
            </c:extLst>
          </c:dPt>
          <c:dLbls>
            <c:dLbl>
              <c:idx val="0"/>
              <c:layout>
                <c:manualLayout>
                  <c:x val="7.4786324786324868E-2"/>
                  <c:y val="4.4444444444444418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13916"/>
                        <a:gd name="adj2" fmla="val 41740"/>
                      </a:avLst>
                    </a:prstGeom>
                    <a:noFill/>
                    <a:ln>
                      <a:noFill/>
                    </a:ln>
                  </c15:spPr>
                </c:ext>
                <c:ext xmlns:c16="http://schemas.microsoft.com/office/drawing/2014/chart" uri="{C3380CC4-5D6E-409C-BE32-E72D297353CC}">
                  <c16:uniqueId val="{00000001-CEC2-4431-A57E-3F70902E95EA}"/>
                </c:ext>
              </c:extLst>
            </c:dLbl>
            <c:dLbl>
              <c:idx val="1"/>
              <c:layout>
                <c:manualLayout>
                  <c:x val="6.410256410256332E-3"/>
                  <c:y val="-5.5555555555555504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62099"/>
                        <a:gd name="adj2" fmla="val 25247"/>
                      </a:avLst>
                    </a:prstGeom>
                    <a:noFill/>
                    <a:ln>
                      <a:noFill/>
                    </a:ln>
                  </c15:spPr>
                </c:ext>
                <c:ext xmlns:c16="http://schemas.microsoft.com/office/drawing/2014/chart" uri="{C3380CC4-5D6E-409C-BE32-E72D297353CC}">
                  <c16:uniqueId val="{00000003-CEC2-4431-A57E-3F70902E95EA}"/>
                </c:ext>
              </c:extLst>
            </c:dLbl>
            <c:dLbl>
              <c:idx val="2"/>
              <c:layout>
                <c:manualLayout>
                  <c:x val="0.11324786324786325"/>
                  <c:y val="-6.111111111111110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37130"/>
                        <a:gd name="adj2" fmla="val 1574"/>
                      </a:avLst>
                    </a:prstGeom>
                    <a:noFill/>
                    <a:ln>
                      <a:noFill/>
                    </a:ln>
                  </c15:spPr>
                </c:ext>
                <c:ext xmlns:c16="http://schemas.microsoft.com/office/drawing/2014/chart" uri="{C3380CC4-5D6E-409C-BE32-E72D297353CC}">
                  <c16:uniqueId val="{00000005-CEC2-4431-A57E-3F70902E95EA}"/>
                </c:ext>
              </c:extLst>
            </c:dLbl>
            <c:dLbl>
              <c:idx val="3"/>
              <c:layout>
                <c:manualLayout>
                  <c:x val="5.9829059829059748E-2"/>
                  <c:y val="-8.888888888888898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EllipseCallout">
                      <a:avLst>
                        <a:gd name="adj1" fmla="val -109952"/>
                        <a:gd name="adj2" fmla="val -15106"/>
                      </a:avLst>
                    </a:prstGeom>
                    <a:noFill/>
                    <a:ln>
                      <a:noFill/>
                    </a:ln>
                  </c15:spPr>
                </c:ext>
                <c:ext xmlns:c16="http://schemas.microsoft.com/office/drawing/2014/chart" uri="{C3380CC4-5D6E-409C-BE32-E72D297353CC}">
                  <c16:uniqueId val="{00000006-761D-469B-B94A-2B2AB022BFBF}"/>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Sheet1!$A$2:$A$7</c:f>
              <c:strCache>
                <c:ptCount val="6"/>
                <c:pt idx="0">
                  <c:v>استان تهران</c:v>
                </c:pt>
                <c:pt idx="1">
                  <c:v>استان اصفهان</c:v>
                </c:pt>
                <c:pt idx="2">
                  <c:v>خراسان رضوی</c:v>
                </c:pt>
                <c:pt idx="3">
                  <c:v>خوزستان</c:v>
                </c:pt>
                <c:pt idx="4">
                  <c:v>فارس</c:v>
                </c:pt>
                <c:pt idx="5">
                  <c:v>استان های دیگر</c:v>
                </c:pt>
              </c:strCache>
            </c:strRef>
          </c:cat>
          <c:val>
            <c:numRef>
              <c:f>Sheet1!$B$2:$B$7</c:f>
              <c:numCache>
                <c:formatCode>0%</c:formatCode>
                <c:ptCount val="6"/>
                <c:pt idx="0">
                  <c:v>0.19</c:v>
                </c:pt>
                <c:pt idx="1">
                  <c:v>7.0000000000000007E-2</c:v>
                </c:pt>
                <c:pt idx="2">
                  <c:v>7.0000000000000007E-2</c:v>
                </c:pt>
                <c:pt idx="3">
                  <c:v>0.06</c:v>
                </c:pt>
                <c:pt idx="4">
                  <c:v>0.06</c:v>
                </c:pt>
                <c:pt idx="5">
                  <c:v>0.55000000000000004</c:v>
                </c:pt>
              </c:numCache>
            </c:numRef>
          </c:val>
          <c:extLst>
            <c:ext xmlns:c16="http://schemas.microsoft.com/office/drawing/2014/chart" uri="{C3380CC4-5D6E-409C-BE32-E72D297353CC}">
              <c16:uniqueId val="{00000006-CEC2-4431-A57E-3F70902E95EA}"/>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83FAC49A834BE99B3E36BA8B852A6B"/>
        <w:category>
          <w:name w:val="General"/>
          <w:gallery w:val="placeholder"/>
        </w:category>
        <w:types>
          <w:type w:val="bbPlcHdr"/>
        </w:types>
        <w:behaviors>
          <w:behavior w:val="content"/>
        </w:behaviors>
        <w:guid w:val="{6DE0616F-C2A2-49B4-88D0-D9861AB82437}"/>
      </w:docPartPr>
      <w:docPartBody>
        <w:p w:rsidR="005325EE" w:rsidRDefault="00C85891">
          <w:pPr>
            <w:pStyle w:val="1083FAC49A834BE99B3E36BA8B852A6B"/>
          </w:pPr>
          <w:r>
            <w:rPr>
              <w:rStyle w:val="PlaceholderText"/>
            </w:rPr>
            <w:t>Click here to enter text.</w:t>
          </w:r>
        </w:p>
      </w:docPartBody>
    </w:docPart>
    <w:docPart>
      <w:docPartPr>
        <w:name w:val="EC402FF12B7442C187A2E51F627A314E"/>
        <w:category>
          <w:name w:val="General"/>
          <w:gallery w:val="placeholder"/>
        </w:category>
        <w:types>
          <w:type w:val="bbPlcHdr"/>
        </w:types>
        <w:behaviors>
          <w:behavior w:val="content"/>
        </w:behaviors>
        <w:guid w:val="{A9D04D0E-83CF-40BC-B509-F39298BB0BBB}"/>
      </w:docPartPr>
      <w:docPartBody>
        <w:p w:rsidR="005325EE" w:rsidRDefault="00C85891">
          <w:pPr>
            <w:pStyle w:val="EC402FF12B7442C187A2E51F627A314E"/>
          </w:pPr>
          <w:r>
            <w:t>[Street Address]</w:t>
          </w:r>
          <w:r>
            <w:br/>
            <w:t>[City, ST ZIP Code]</w:t>
          </w:r>
        </w:p>
      </w:docPartBody>
    </w:docPart>
    <w:docPart>
      <w:docPartPr>
        <w:name w:val="5AFA9A9CC9A54EFEB588BFCF7A649651"/>
        <w:category>
          <w:name w:val="General"/>
          <w:gallery w:val="placeholder"/>
        </w:category>
        <w:types>
          <w:type w:val="bbPlcHdr"/>
        </w:types>
        <w:behaviors>
          <w:behavior w:val="content"/>
        </w:behaviors>
        <w:guid w:val="{42A49814-504C-4791-B80A-B5C8117C5FA9}"/>
      </w:docPartPr>
      <w:docPartBody>
        <w:p w:rsidR="005325EE" w:rsidRDefault="00C85891">
          <w:pPr>
            <w:pStyle w:val="5AFA9A9CC9A54EFEB588BFCF7A649651"/>
          </w:pPr>
          <w:r>
            <w:t>[Email]</w:t>
          </w:r>
        </w:p>
      </w:docPartBody>
    </w:docPart>
    <w:docPart>
      <w:docPartPr>
        <w:name w:val="1C8D45DE637940249DA1C541628EB3AC"/>
        <w:category>
          <w:name w:val="General"/>
          <w:gallery w:val="placeholder"/>
        </w:category>
        <w:types>
          <w:type w:val="bbPlcHdr"/>
        </w:types>
        <w:behaviors>
          <w:behavior w:val="content"/>
        </w:behaviors>
        <w:guid w:val="{61422504-440E-4412-83EE-3AA6FE39A91E}"/>
      </w:docPartPr>
      <w:docPartBody>
        <w:p w:rsidR="005325EE" w:rsidRDefault="00C85891">
          <w:pPr>
            <w:pStyle w:val="1C8D45DE637940249DA1C541628EB3AC"/>
          </w:pPr>
          <w:r>
            <w:t>[Web address]</w:t>
          </w:r>
        </w:p>
      </w:docPartBody>
    </w:docPart>
    <w:docPart>
      <w:docPartPr>
        <w:name w:val="BD1BB0FAC6A34CF3A3DF7E524E349492"/>
        <w:category>
          <w:name w:val="General"/>
          <w:gallery w:val="placeholder"/>
        </w:category>
        <w:types>
          <w:type w:val="bbPlcHdr"/>
        </w:types>
        <w:behaviors>
          <w:behavior w:val="content"/>
        </w:behaviors>
        <w:guid w:val="{1F080A3F-5EC7-4988-BEEF-987E117186AE}"/>
      </w:docPartPr>
      <w:docPartBody>
        <w:p w:rsidR="005325EE" w:rsidRDefault="00C85891">
          <w:pPr>
            <w:pStyle w:val="BD1BB0FAC6A34CF3A3DF7E524E349492"/>
          </w:pPr>
          <w:r>
            <w:t>[Business Plan Title]</w:t>
          </w:r>
        </w:p>
      </w:docPartBody>
    </w:docPart>
    <w:docPart>
      <w:docPartPr>
        <w:name w:val="005FBE45E9B94DF8A82AAE379715EC09"/>
        <w:category>
          <w:name w:val="General"/>
          <w:gallery w:val="placeholder"/>
        </w:category>
        <w:types>
          <w:type w:val="bbPlcHdr"/>
        </w:types>
        <w:behaviors>
          <w:behavior w:val="content"/>
        </w:behaviors>
        <w:guid w:val="{AFABAE47-C112-456D-8F67-28C664379C54}"/>
      </w:docPartPr>
      <w:docPartBody>
        <w:p w:rsidR="005325EE" w:rsidRDefault="00C85891">
          <w:pPr>
            <w:pStyle w:val="005FBE45E9B94DF8A82AAE379715EC0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B Yeka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91"/>
    <w:rsid w:val="000A445F"/>
    <w:rsid w:val="005325EE"/>
    <w:rsid w:val="00912002"/>
    <w:rsid w:val="00C858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083FAC49A834BE99B3E36BA8B852A6B">
    <w:name w:val="1083FAC49A834BE99B3E36BA8B852A6B"/>
  </w:style>
  <w:style w:type="paragraph" w:customStyle="1" w:styleId="0FE108BB8ED54D319A6E151F42AEF70A">
    <w:name w:val="0FE108BB8ED54D319A6E151F42AEF70A"/>
  </w:style>
  <w:style w:type="paragraph" w:customStyle="1" w:styleId="D5D61FBE78AF4F9CA5E6B8CEDFAB12D0">
    <w:name w:val="D5D61FBE78AF4F9CA5E6B8CEDFAB12D0"/>
  </w:style>
  <w:style w:type="paragraph" w:customStyle="1" w:styleId="EC402FF12B7442C187A2E51F627A314E">
    <w:name w:val="EC402FF12B7442C187A2E51F627A314E"/>
  </w:style>
  <w:style w:type="paragraph" w:customStyle="1" w:styleId="D0FC50D195C5450E85FBAB64141F0609">
    <w:name w:val="D0FC50D195C5450E85FBAB64141F0609"/>
  </w:style>
  <w:style w:type="paragraph" w:customStyle="1" w:styleId="C1518FEA44A04A90ACA22559CDA4A60E">
    <w:name w:val="C1518FEA44A04A90ACA22559CDA4A60E"/>
  </w:style>
  <w:style w:type="paragraph" w:customStyle="1" w:styleId="5AFA9A9CC9A54EFEB588BFCF7A649651">
    <w:name w:val="5AFA9A9CC9A54EFEB588BFCF7A649651"/>
  </w:style>
  <w:style w:type="paragraph" w:customStyle="1" w:styleId="1C8D45DE637940249DA1C541628EB3AC">
    <w:name w:val="1C8D45DE637940249DA1C541628EB3AC"/>
  </w:style>
  <w:style w:type="paragraph" w:customStyle="1" w:styleId="BD1BB0FAC6A34CF3A3DF7E524E349492">
    <w:name w:val="BD1BB0FAC6A34CF3A3DF7E524E349492"/>
  </w:style>
  <w:style w:type="paragraph" w:customStyle="1" w:styleId="005FBE45E9B94DF8A82AAE379715EC09">
    <w:name w:val="005FBE45E9B94DF8A82AAE379715E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اردیبهشت 96</PublishDate>
  <Abstract/>
  <CompanyAddress>تهران ، خیابان ولیعصر
دانشگاه صنعتی امیرکبیر</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E099657-EA14-4CC2-AF79-F0EA233F2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385</TotalTime>
  <Pages>10</Pages>
  <Words>2306</Words>
  <Characters>13147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طراحی کسب و کار برای دنگپ</vt:lpstr>
    </vt:vector>
  </TitlesOfParts>
  <Company/>
  <LinksUpToDate>false</LinksUpToDate>
  <CharactersWithSpaces>15423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طراحی کسب و کار برای دنگپ</dc:title>
  <dc:subject>زندگی آسانتر خواهد شد...</dc:subject>
  <dc:creator>mma137421</dc:creator>
  <cp:keywords/>
  <dc:description/>
  <cp:lastModifiedBy>mma137421</cp:lastModifiedBy>
  <cp:revision>21</cp:revision>
  <cp:lastPrinted>2017-04-25T13:04:00Z</cp:lastPrinted>
  <dcterms:created xsi:type="dcterms:W3CDTF">2017-04-21T06:27:00Z</dcterms:created>
  <dcterms:modified xsi:type="dcterms:W3CDTF">2017-04-25T15:03:00Z</dcterms:modified>
  <cp:contentStatus>https://dongap.com/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